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4E66D" w14:textId="77777777" w:rsidR="00C60886" w:rsidRPr="004D2CEF" w:rsidRDefault="00C60886" w:rsidP="00C60886">
      <w:pPr>
        <w:rPr>
          <w:rFonts w:cs="Tahoma"/>
          <w:lang w:val="en-US"/>
        </w:rPr>
      </w:pPr>
    </w:p>
    <w:p w14:paraId="4CC4E66E" w14:textId="77777777" w:rsidR="00B034A1" w:rsidRPr="004D2CEF" w:rsidRDefault="00B034A1" w:rsidP="00C60886">
      <w:pPr>
        <w:rPr>
          <w:rFonts w:cs="Tahoma"/>
          <w:lang w:val="en-US"/>
        </w:rPr>
      </w:pPr>
    </w:p>
    <w:p w14:paraId="4CC4E66F" w14:textId="77777777" w:rsidR="00B034A1" w:rsidRPr="004D2CEF" w:rsidRDefault="00B034A1" w:rsidP="00C60886">
      <w:pPr>
        <w:rPr>
          <w:rFonts w:cs="Tahoma"/>
          <w:lang w:val="en-US"/>
        </w:rPr>
      </w:pPr>
    </w:p>
    <w:p w14:paraId="4CC4E670" w14:textId="77777777" w:rsidR="0084448C" w:rsidRPr="004D2CEF" w:rsidRDefault="0084448C" w:rsidP="00C60886">
      <w:pPr>
        <w:rPr>
          <w:rFonts w:cs="Tahoma"/>
          <w:lang w:val="en-US"/>
        </w:rPr>
      </w:pPr>
    </w:p>
    <w:p w14:paraId="4CC4E675" w14:textId="77777777" w:rsidR="00B034A1" w:rsidRPr="004D2CEF" w:rsidRDefault="00B034A1" w:rsidP="00C60886">
      <w:pPr>
        <w:rPr>
          <w:rFonts w:cs="Tahoma"/>
          <w:lang w:val="en-US"/>
        </w:rPr>
      </w:pPr>
    </w:p>
    <w:p w14:paraId="4CC4E676" w14:textId="1079E494" w:rsidR="0084448C" w:rsidRPr="00DE0A27" w:rsidRDefault="006C0E19" w:rsidP="0084448C">
      <w:pPr>
        <w:rPr>
          <w:rFonts w:cs="Tahoma"/>
          <w:sz w:val="52"/>
          <w:szCs w:val="52"/>
        </w:rPr>
      </w:pPr>
      <w:sdt>
        <w:sdtPr>
          <w:rPr>
            <w:rFonts w:cs="Tahoma"/>
            <w:sz w:val="52"/>
            <w:szCs w:val="52"/>
          </w:rPr>
          <w:alias w:val="Titre "/>
          <w:tag w:val=""/>
          <w:id w:val="-717053152"/>
          <w:placeholder>
            <w:docPart w:val="247F18F093F6419B8B1471FD2A4A0F5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5D00B3" w:rsidRPr="00DE0A27">
            <w:rPr>
              <w:rFonts w:cs="Tahoma"/>
              <w:sz w:val="52"/>
              <w:szCs w:val="52"/>
            </w:rPr>
            <w:t>Openclassrooms - Parcours Data Scientist</w:t>
          </w:r>
        </w:sdtContent>
      </w:sdt>
    </w:p>
    <w:p w14:paraId="4CC4E678" w14:textId="77777777" w:rsidR="00D518C1" w:rsidRPr="00DE0A27" w:rsidRDefault="00D518C1" w:rsidP="00D518C1">
      <w:pPr>
        <w:rPr>
          <w:rFonts w:cs="Tahoma"/>
        </w:rPr>
      </w:pPr>
    </w:p>
    <w:p w14:paraId="4CC4E679" w14:textId="77777777" w:rsidR="00D518C1" w:rsidRPr="00DE0A27" w:rsidRDefault="00D518C1" w:rsidP="00D518C1">
      <w:pPr>
        <w:rPr>
          <w:rFonts w:cs="Tahoma"/>
        </w:rPr>
      </w:pPr>
    </w:p>
    <w:p w14:paraId="259E0837" w14:textId="77777777" w:rsidR="00365B77" w:rsidRDefault="00DE0A27" w:rsidP="0084448C">
      <w:pPr>
        <w:rPr>
          <w:rFonts w:cs="Tahoma"/>
          <w:sz w:val="40"/>
          <w:szCs w:val="40"/>
        </w:rPr>
      </w:pPr>
      <w:bookmarkStart w:id="0" w:name="TypeDoc"/>
      <w:bookmarkEnd w:id="0"/>
      <w:r w:rsidRPr="00DE0A27">
        <w:rPr>
          <w:rFonts w:cs="Tahoma"/>
          <w:sz w:val="40"/>
          <w:szCs w:val="40"/>
        </w:rPr>
        <w:t>Projet N° 6</w:t>
      </w:r>
    </w:p>
    <w:p w14:paraId="4CC4E67A" w14:textId="694727C7" w:rsidR="0084448C" w:rsidRDefault="00DE0A27" w:rsidP="0084448C">
      <w:pPr>
        <w:rPr>
          <w:rFonts w:cs="Tahoma"/>
          <w:sz w:val="40"/>
          <w:szCs w:val="40"/>
        </w:rPr>
      </w:pPr>
      <w:r w:rsidRPr="00DE0A27">
        <w:rPr>
          <w:rFonts w:cs="Tahoma"/>
          <w:sz w:val="40"/>
          <w:szCs w:val="40"/>
        </w:rPr>
        <w:t>Catégorisez automatiquement des questions</w:t>
      </w:r>
    </w:p>
    <w:p w14:paraId="69CDEF7B" w14:textId="4887EA31" w:rsidR="00E960FA" w:rsidRPr="00DE0A27" w:rsidRDefault="00E960FA" w:rsidP="0084448C">
      <w:pPr>
        <w:rPr>
          <w:rFonts w:cs="Tahoma"/>
          <w:sz w:val="40"/>
          <w:szCs w:val="40"/>
        </w:rPr>
      </w:pPr>
      <w:r>
        <w:rPr>
          <w:rFonts w:cs="Tahoma"/>
          <w:sz w:val="40"/>
          <w:szCs w:val="40"/>
        </w:rPr>
        <w:t>Classify questions automatically</w:t>
      </w:r>
    </w:p>
    <w:p w14:paraId="4CC4E67B" w14:textId="77777777" w:rsidR="00B034A1" w:rsidRPr="00DE0A27" w:rsidRDefault="00B034A1" w:rsidP="00C60886">
      <w:pPr>
        <w:rPr>
          <w:rFonts w:cs="Tahoma"/>
        </w:rPr>
      </w:pPr>
    </w:p>
    <w:p w14:paraId="4CC4E67F" w14:textId="77777777" w:rsidR="00B034A1" w:rsidRPr="00DE0A27" w:rsidRDefault="00B034A1" w:rsidP="00C60886">
      <w:pPr>
        <w:rPr>
          <w:rFonts w:cs="Tahoma"/>
        </w:rPr>
      </w:pPr>
    </w:p>
    <w:p w14:paraId="4CC4E680" w14:textId="77777777" w:rsidR="00B034A1" w:rsidRPr="00DE0A27" w:rsidRDefault="00B034A1" w:rsidP="00C60886">
      <w:pPr>
        <w:rPr>
          <w:rFonts w:cs="Tahoma"/>
        </w:rPr>
      </w:pPr>
    </w:p>
    <w:p w14:paraId="4CC4E685" w14:textId="77777777" w:rsidR="00BB6F17" w:rsidRPr="00DE0A27" w:rsidRDefault="00BB6F17" w:rsidP="00C60886">
      <w:pPr>
        <w:rPr>
          <w:rFonts w:cs="Tahoma"/>
        </w:rPr>
      </w:pPr>
    </w:p>
    <w:p w14:paraId="4CC4E68C" w14:textId="77777777" w:rsidR="00BB6F17" w:rsidRPr="00DE0A27" w:rsidRDefault="00BB6F17" w:rsidP="00C60886">
      <w:pPr>
        <w:rPr>
          <w:rFonts w:cs="Tahoma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448"/>
        <w:gridCol w:w="6184"/>
      </w:tblGrid>
      <w:tr w:rsidR="0054301B" w:rsidRPr="004D2CEF" w14:paraId="4CC4E68E" w14:textId="77777777" w:rsidTr="00C6656C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639B7"/>
            <w:tcMar>
              <w:top w:w="57" w:type="dxa"/>
              <w:bottom w:w="57" w:type="dxa"/>
            </w:tcMar>
            <w:vAlign w:val="center"/>
          </w:tcPr>
          <w:p w14:paraId="4CC4E68D" w14:textId="77777777" w:rsidR="0054301B" w:rsidRPr="00C6656C" w:rsidRDefault="00E559E8" w:rsidP="00C6656C">
            <w:pPr>
              <w:spacing w:before="100" w:beforeAutospacing="1" w:after="100" w:afterAutospacing="1"/>
              <w:jc w:val="center"/>
              <w:rPr>
                <w:rFonts w:cs="Tahoma"/>
                <w:b/>
                <w:color w:val="FFFFFF"/>
                <w:sz w:val="22"/>
                <w:szCs w:val="22"/>
                <w:lang w:val="en-US"/>
              </w:rPr>
            </w:pPr>
            <w:r w:rsidRPr="00C6656C">
              <w:rPr>
                <w:rFonts w:cs="Tahoma"/>
                <w:b/>
                <w:color w:val="FFFFFF"/>
                <w:sz w:val="22"/>
                <w:szCs w:val="22"/>
                <w:lang w:val="en-US"/>
              </w:rPr>
              <w:t>DOCUMENT</w:t>
            </w:r>
          </w:p>
        </w:tc>
      </w:tr>
      <w:tr w:rsidR="0054301B" w:rsidRPr="004D2CEF" w14:paraId="4CC4E691" w14:textId="77777777" w:rsidTr="00C6656C">
        <w:tc>
          <w:tcPr>
            <w:tcW w:w="1790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6639B7"/>
            <w:tcMar>
              <w:top w:w="57" w:type="dxa"/>
              <w:bottom w:w="57" w:type="dxa"/>
            </w:tcMar>
            <w:vAlign w:val="center"/>
          </w:tcPr>
          <w:p w14:paraId="4CC4E68F" w14:textId="77777777" w:rsidR="0054301B" w:rsidRPr="00C6656C" w:rsidRDefault="00C6656C" w:rsidP="00C6656C">
            <w:pPr>
              <w:spacing w:before="100" w:beforeAutospacing="1" w:after="100" w:afterAutospacing="1"/>
              <w:rPr>
                <w:rFonts w:cs="Tahoma"/>
                <w:b/>
                <w:color w:val="FFFFFF"/>
                <w:szCs w:val="20"/>
                <w:lang w:val="en-US"/>
              </w:rPr>
            </w:pPr>
            <w:r w:rsidRPr="00C6656C">
              <w:rPr>
                <w:rFonts w:cs="Tahoma"/>
                <w:b/>
                <w:color w:val="FFFFFF"/>
                <w:szCs w:val="20"/>
                <w:lang w:val="en-US"/>
              </w:rPr>
              <w:t>R</w:t>
            </w:r>
            <w:r w:rsidR="0054301B" w:rsidRPr="00C6656C">
              <w:rPr>
                <w:rFonts w:cs="Tahoma"/>
                <w:b/>
                <w:color w:val="FFFFFF"/>
                <w:szCs w:val="20"/>
                <w:lang w:val="en-US"/>
              </w:rPr>
              <w:t>eference</w:t>
            </w:r>
          </w:p>
        </w:tc>
        <w:tc>
          <w:tcPr>
            <w:tcW w:w="3210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6639B7"/>
            <w:tcMar>
              <w:top w:w="57" w:type="dxa"/>
              <w:bottom w:w="57" w:type="dxa"/>
            </w:tcMar>
            <w:vAlign w:val="center"/>
          </w:tcPr>
          <w:p w14:paraId="4CC4E690" w14:textId="77777777" w:rsidR="0054301B" w:rsidRPr="00C6656C" w:rsidRDefault="0054301B" w:rsidP="00C6656C">
            <w:pPr>
              <w:spacing w:before="100" w:beforeAutospacing="1" w:after="100" w:afterAutospacing="1"/>
              <w:rPr>
                <w:rFonts w:cs="Tahoma"/>
                <w:b/>
                <w:color w:val="FFFFFF"/>
                <w:szCs w:val="20"/>
                <w:lang w:val="en-US"/>
              </w:rPr>
            </w:pPr>
            <w:r w:rsidRPr="00C6656C">
              <w:rPr>
                <w:rFonts w:cs="Tahoma"/>
                <w:b/>
                <w:color w:val="FFFFFF"/>
                <w:szCs w:val="20"/>
                <w:lang w:val="en-US"/>
              </w:rPr>
              <w:t>File Name</w:t>
            </w:r>
          </w:p>
        </w:tc>
      </w:tr>
      <w:tr w:rsidR="0054301B" w:rsidRPr="005D00B3" w14:paraId="4CC4E694" w14:textId="77777777" w:rsidTr="00C6656C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4CC4E692" w14:textId="77777777" w:rsidR="0054301B" w:rsidRPr="00C6656C" w:rsidRDefault="0054301B" w:rsidP="00BE0C23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4CC4E693" w14:textId="0220F148" w:rsidR="0054301B" w:rsidRPr="00BB5A50" w:rsidRDefault="00CE62AA" w:rsidP="00C6656C">
            <w:pPr>
              <w:spacing w:before="100" w:beforeAutospacing="1" w:after="100" w:afterAutospacing="1"/>
              <w:rPr>
                <w:rFonts w:cs="Tahoma"/>
                <w:sz w:val="22"/>
                <w:szCs w:val="22"/>
                <w:lang w:val="en-US"/>
              </w:rPr>
            </w:pPr>
            <w:r>
              <w:fldChar w:fldCharType="begin"/>
            </w:r>
            <w:r w:rsidRPr="00374B43">
              <w:rPr>
                <w:lang w:val="en-US"/>
              </w:rPr>
              <w:instrText xml:space="preserve"> FILENAME   \* MERGEFORMAT </w:instrText>
            </w:r>
            <w:r>
              <w:fldChar w:fldCharType="separate"/>
            </w:r>
            <w:r w:rsidR="00E960FA" w:rsidRPr="00E960FA">
              <w:rPr>
                <w:rFonts w:cs="Tahoma"/>
                <w:noProof/>
                <w:sz w:val="22"/>
                <w:szCs w:val="22"/>
                <w:lang w:val="en-US"/>
              </w:rPr>
              <w:t>Openclassroms</w:t>
            </w:r>
            <w:r w:rsidR="00E960FA" w:rsidRPr="00E960FA">
              <w:rPr>
                <w:noProof/>
                <w:sz w:val="22"/>
                <w:szCs w:val="22"/>
                <w:lang w:val="en-US"/>
              </w:rPr>
              <w:t xml:space="preserve"> Data Scientist projet</w:t>
            </w:r>
            <w:r w:rsidR="00E960FA">
              <w:rPr>
                <w:noProof/>
                <w:lang w:val="en-US"/>
              </w:rPr>
              <w:t xml:space="preserve"> 6 rapport Christian Muths.docx</w:t>
            </w:r>
            <w:r>
              <w:rPr>
                <w:noProof/>
                <w:lang w:val="en-US"/>
              </w:rPr>
              <w:fldChar w:fldCharType="end"/>
            </w:r>
          </w:p>
        </w:tc>
      </w:tr>
    </w:tbl>
    <w:p w14:paraId="382364F6" w14:textId="77777777" w:rsidR="00EB433F" w:rsidRDefault="00EB433F" w:rsidP="00D518C1">
      <w:pPr>
        <w:rPr>
          <w:lang w:val="en-US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448"/>
        <w:gridCol w:w="6184"/>
      </w:tblGrid>
      <w:tr w:rsidR="00EB433F" w:rsidRPr="004D2CEF" w14:paraId="0424C5E4" w14:textId="77777777" w:rsidTr="00E36854">
        <w:tc>
          <w:tcPr>
            <w:tcW w:w="5000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6639B7"/>
            <w:tcMar>
              <w:top w:w="57" w:type="dxa"/>
              <w:bottom w:w="57" w:type="dxa"/>
            </w:tcMar>
            <w:vAlign w:val="center"/>
          </w:tcPr>
          <w:p w14:paraId="73685228" w14:textId="090B81B6" w:rsidR="00EB433F" w:rsidRPr="00C6656C" w:rsidRDefault="00EB433F" w:rsidP="00E36854">
            <w:pPr>
              <w:spacing w:before="100" w:beforeAutospacing="1" w:after="100" w:afterAutospacing="1"/>
              <w:jc w:val="center"/>
              <w:rPr>
                <w:rFonts w:cs="Tahoma"/>
                <w:b/>
                <w:color w:val="FFFFFF"/>
                <w:sz w:val="22"/>
                <w:szCs w:val="22"/>
                <w:lang w:val="en-US"/>
              </w:rPr>
            </w:pPr>
            <w:r>
              <w:rPr>
                <w:rFonts w:cs="Tahoma"/>
                <w:b/>
                <w:color w:val="FFFFFF"/>
                <w:sz w:val="22"/>
                <w:szCs w:val="22"/>
                <w:lang w:val="en-US"/>
              </w:rPr>
              <w:t>Versions</w:t>
            </w:r>
          </w:p>
        </w:tc>
      </w:tr>
      <w:tr w:rsidR="00EB433F" w:rsidRPr="004D2CEF" w14:paraId="5B9E8975" w14:textId="77777777" w:rsidTr="00E36854">
        <w:tc>
          <w:tcPr>
            <w:tcW w:w="1790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6639B7"/>
            <w:tcMar>
              <w:top w:w="57" w:type="dxa"/>
              <w:bottom w:w="57" w:type="dxa"/>
            </w:tcMar>
            <w:vAlign w:val="center"/>
          </w:tcPr>
          <w:p w14:paraId="11C86AF6" w14:textId="5AEA66B1" w:rsidR="00EB433F" w:rsidRPr="00C6656C" w:rsidRDefault="00EB433F" w:rsidP="00E36854">
            <w:pPr>
              <w:spacing w:before="100" w:beforeAutospacing="1" w:after="100" w:afterAutospacing="1"/>
              <w:rPr>
                <w:rFonts w:cs="Tahoma"/>
                <w:b/>
                <w:color w:val="FFFFFF"/>
                <w:szCs w:val="20"/>
                <w:lang w:val="en-US"/>
              </w:rPr>
            </w:pPr>
            <w:r>
              <w:rPr>
                <w:rFonts w:cs="Tahoma"/>
                <w:b/>
                <w:color w:val="FFFFFF"/>
                <w:szCs w:val="20"/>
                <w:lang w:val="en-US"/>
              </w:rPr>
              <w:t>Date</w:t>
            </w:r>
          </w:p>
        </w:tc>
        <w:tc>
          <w:tcPr>
            <w:tcW w:w="3210" w:type="pc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shd w:val="clear" w:color="auto" w:fill="6639B7"/>
            <w:tcMar>
              <w:top w:w="57" w:type="dxa"/>
              <w:bottom w:w="57" w:type="dxa"/>
            </w:tcMar>
            <w:vAlign w:val="center"/>
          </w:tcPr>
          <w:p w14:paraId="50BC1C82" w14:textId="4C2A1326" w:rsidR="00EB433F" w:rsidRPr="00C6656C" w:rsidRDefault="00EB433F" w:rsidP="00E36854">
            <w:pPr>
              <w:spacing w:before="100" w:beforeAutospacing="1" w:after="100" w:afterAutospacing="1"/>
              <w:rPr>
                <w:rFonts w:cs="Tahoma"/>
                <w:b/>
                <w:color w:val="FFFFFF"/>
                <w:szCs w:val="20"/>
                <w:lang w:val="en-US"/>
              </w:rPr>
            </w:pPr>
            <w:r>
              <w:rPr>
                <w:rFonts w:cs="Tahoma"/>
                <w:b/>
                <w:color w:val="FFFFFF"/>
                <w:szCs w:val="20"/>
                <w:lang w:val="en-US"/>
              </w:rPr>
              <w:t>Reason for change</w:t>
            </w:r>
          </w:p>
        </w:tc>
      </w:tr>
      <w:tr w:rsidR="00EB433F" w:rsidRPr="005D00B3" w14:paraId="13811FB8" w14:textId="77777777" w:rsidTr="00E36854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6C0C2C5C" w14:textId="2ADC1596" w:rsidR="00EB433F" w:rsidRPr="00C6656C" w:rsidRDefault="00EB433F" w:rsidP="00E36854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2A0EC3FA" w14:textId="4AF16C7F" w:rsidR="00EB433F" w:rsidRPr="00BB5A50" w:rsidRDefault="00EB433F" w:rsidP="00E36854">
            <w:pPr>
              <w:spacing w:before="100" w:beforeAutospacing="1" w:after="100" w:afterAutospacing="1"/>
              <w:rPr>
                <w:rFonts w:cs="Tahoma"/>
                <w:sz w:val="22"/>
                <w:szCs w:val="22"/>
                <w:lang w:val="en-US"/>
              </w:rPr>
            </w:pPr>
          </w:p>
        </w:tc>
      </w:tr>
      <w:tr w:rsidR="00266D0E" w:rsidRPr="005D00B3" w14:paraId="685E0CEE" w14:textId="77777777" w:rsidTr="00E36854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5AF4A41E" w14:textId="7F815468" w:rsidR="00266D0E" w:rsidRDefault="00266D0E" w:rsidP="00E36854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7648F7F9" w14:textId="5834DFFA" w:rsidR="00266D0E" w:rsidRPr="00EB433F" w:rsidRDefault="00266D0E" w:rsidP="00E36854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266D0E" w:rsidRPr="005D00B3" w14:paraId="1BEDC295" w14:textId="77777777" w:rsidTr="00E36854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49413F73" w14:textId="73FA2478" w:rsidR="00266D0E" w:rsidRDefault="00266D0E" w:rsidP="00E36854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672BF1F2" w14:textId="1F900AC7" w:rsidR="00266D0E" w:rsidRDefault="00266D0E" w:rsidP="00E36854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266D0E" w:rsidRPr="005D00B3" w14:paraId="561271D5" w14:textId="77777777" w:rsidTr="00E36854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4BFAA1D1" w14:textId="257B0483" w:rsidR="00266D0E" w:rsidRDefault="00266D0E" w:rsidP="00E36854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691E9A4D" w14:textId="5E5607ED" w:rsidR="00266D0E" w:rsidRDefault="00266D0E" w:rsidP="00E36854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266D0E" w:rsidRPr="005D00B3" w14:paraId="440EC238" w14:textId="77777777" w:rsidTr="00E36854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373B9C07" w14:textId="0196D914" w:rsidR="00266D0E" w:rsidRDefault="00266D0E" w:rsidP="00E36854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04DD97A2" w14:textId="7B68E144" w:rsidR="00266D0E" w:rsidRDefault="00266D0E" w:rsidP="00E36854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D83CF9" w:rsidRPr="005D00B3" w14:paraId="49ECDC39" w14:textId="77777777" w:rsidTr="00E36854">
        <w:tc>
          <w:tcPr>
            <w:tcW w:w="1790" w:type="pct"/>
            <w:tcMar>
              <w:top w:w="57" w:type="dxa"/>
              <w:bottom w:w="57" w:type="dxa"/>
            </w:tcMar>
            <w:vAlign w:val="center"/>
          </w:tcPr>
          <w:p w14:paraId="5D741F1F" w14:textId="4A9D824C" w:rsidR="00D83CF9" w:rsidRDefault="00D83CF9" w:rsidP="00D83CF9">
            <w:pPr>
              <w:spacing w:before="100" w:beforeAutospacing="1" w:after="100" w:afterAutospacing="1"/>
              <w:rPr>
                <w:rFonts w:cs="Tahoma"/>
                <w:szCs w:val="20"/>
                <w:lang w:val="en-US"/>
              </w:rPr>
            </w:pPr>
          </w:p>
        </w:tc>
        <w:tc>
          <w:tcPr>
            <w:tcW w:w="3210" w:type="pct"/>
            <w:tcMar>
              <w:top w:w="57" w:type="dxa"/>
              <w:bottom w:w="57" w:type="dxa"/>
            </w:tcMar>
            <w:vAlign w:val="center"/>
          </w:tcPr>
          <w:p w14:paraId="4ADAE0BF" w14:textId="131292FC" w:rsidR="00D83CF9" w:rsidRDefault="00D83CF9" w:rsidP="00D83CF9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</w:tbl>
    <w:p w14:paraId="07754BA9" w14:textId="77777777" w:rsidR="00E960FA" w:rsidRDefault="00E960FA" w:rsidP="00D518C1">
      <w:pPr>
        <w:rPr>
          <w:lang w:val="en-US"/>
        </w:rPr>
      </w:pPr>
    </w:p>
    <w:p w14:paraId="13551CD3" w14:textId="77777777" w:rsidR="00E960FA" w:rsidRDefault="00E960FA" w:rsidP="00D518C1">
      <w:pPr>
        <w:rPr>
          <w:lang w:val="en-US"/>
        </w:rPr>
      </w:pPr>
    </w:p>
    <w:p w14:paraId="214DA846" w14:textId="77777777" w:rsidR="00E960FA" w:rsidRDefault="00E960FA">
      <w:pPr>
        <w:spacing w:after="0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eastAsia="ja-JP"/>
        </w:rPr>
      </w:pPr>
      <w:r>
        <w:br w:type="page"/>
      </w:r>
    </w:p>
    <w:sdt>
      <w:sdtPr>
        <w:id w:val="918913365"/>
        <w:docPartObj>
          <w:docPartGallery w:val="Table of Contents"/>
          <w:docPartUnique/>
        </w:docPartObj>
      </w:sdtPr>
      <w:sdtEndPr>
        <w:rPr>
          <w:rFonts w:ascii="Tahoma" w:eastAsia="Times New Roman" w:hAnsi="Tahoma" w:cs="Times New Roman"/>
          <w:b/>
          <w:bCs/>
          <w:color w:val="auto"/>
          <w:sz w:val="20"/>
          <w:szCs w:val="24"/>
          <w:lang w:eastAsia="fr-FR"/>
        </w:rPr>
      </w:sdtEndPr>
      <w:sdtContent>
        <w:p w14:paraId="7D8CF5DC" w14:textId="03A663C1" w:rsidR="00E960FA" w:rsidRDefault="00E960FA">
          <w:pPr>
            <w:pStyle w:val="En-ttedetabledesmatires"/>
          </w:pPr>
          <w:r>
            <w:t>Table of contents</w:t>
          </w:r>
        </w:p>
        <w:p w14:paraId="0686233C" w14:textId="32D42E34" w:rsidR="00E960FA" w:rsidRDefault="00E960FA">
          <w:pPr>
            <w:pStyle w:val="TM1"/>
            <w:tabs>
              <w:tab w:val="left" w:pos="442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321633" w:history="1">
            <w:r w:rsidRPr="00DF1021">
              <w:rPr>
                <w:rStyle w:val="Lienhypertexte"/>
                <w:rFonts w:ascii="Trebuchet MS" w:hAnsi="Trebuchet MS"/>
                <w:noProof/>
                <w:lang w:val="en-GB"/>
              </w:rPr>
              <w:t>0.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25B02" w14:textId="34AE4520" w:rsidR="00E960FA" w:rsidRDefault="00E960FA">
          <w:pPr>
            <w:pStyle w:val="TM1"/>
            <w:tabs>
              <w:tab w:val="left" w:pos="442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  <w:lang w:eastAsia="ja-JP"/>
            </w:rPr>
          </w:pPr>
          <w:hyperlink w:anchor="_Toc514321634" w:history="1">
            <w:r w:rsidRPr="00DF1021">
              <w:rPr>
                <w:rStyle w:val="Lienhypertexte"/>
                <w:rFonts w:ascii="Trebuchet MS" w:hAnsi="Trebuchet MS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  <w:lang w:val="en-GB"/>
              </w:rPr>
              <w:t>Principle of tag recommendation system based on semi-supervised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A4DFD" w14:textId="17539D14" w:rsidR="00E960FA" w:rsidRDefault="00E960F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35" w:history="1">
            <w:r w:rsidRPr="00DF1021">
              <w:rPr>
                <w:rStyle w:val="Lienhypertexte"/>
                <w:rFonts w:ascii="Trebuchet MS" w:hAnsi="Trebuchet MS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List of 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EE330" w14:textId="5AD4BB01" w:rsidR="00E960FA" w:rsidRDefault="00E960F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36" w:history="1">
            <w:r w:rsidRPr="00DF1021">
              <w:rPr>
                <w:rStyle w:val="Lienhypertexte"/>
                <w:rFonts w:ascii="Trebuchet MS" w:hAnsi="Trebuchet MS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Matrix of topics per corpus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E8115" w14:textId="0EE63023" w:rsidR="00E960FA" w:rsidRDefault="00E960FA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37" w:history="1">
            <w:r w:rsidRPr="00DF1021">
              <w:rPr>
                <w:rStyle w:val="Lienhypertexte"/>
                <w:rFonts w:ascii="Trebuchet MS" w:hAnsi="Trebuchet MS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Topic extraction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B189" w14:textId="201060CE" w:rsidR="00E960FA" w:rsidRDefault="00E960FA">
          <w:pPr>
            <w:pStyle w:val="TM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38" w:history="1">
            <w:r w:rsidRPr="00DF1021">
              <w:rPr>
                <w:rStyle w:val="Lienhypertexte"/>
                <w:rFonts w:ascii="Trebuchet MS" w:hAnsi="Trebuchet MS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Corpus-topic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A35E" w14:textId="4F35DBF6" w:rsidR="00E960FA" w:rsidRDefault="00E960F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39" w:history="1">
            <w:r w:rsidRPr="00DF1021">
              <w:rPr>
                <w:rStyle w:val="Lienhypertexte"/>
                <w:rFonts w:ascii="Trebuchet MS" w:hAnsi="Trebuchet MS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Tag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D3BBF" w14:textId="1EA5DB5B" w:rsidR="00E960FA" w:rsidRDefault="00E960F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40" w:history="1">
            <w:r w:rsidRPr="00DF1021">
              <w:rPr>
                <w:rStyle w:val="Lienhypertexte"/>
                <w:rFonts w:ascii="Trebuchet MS" w:hAnsi="Trebuchet MS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Tag weight per topic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9C5C3" w14:textId="4589B79C" w:rsidR="00E960FA" w:rsidRDefault="00E960FA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514321641" w:history="1">
            <w:r w:rsidRPr="00DF1021">
              <w:rPr>
                <w:rStyle w:val="Lienhypertexte"/>
                <w:rFonts w:ascii="Trebuchet MS" w:hAnsi="Trebuchet MS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DF1021">
              <w:rPr>
                <w:rStyle w:val="Lienhypertexte"/>
                <w:noProof/>
              </w:rPr>
              <w:t>New questions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_Toc514321641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E771" w14:textId="4F55AFD1" w:rsidR="00E960FA" w:rsidRDefault="00E960FA">
          <w:r>
            <w:rPr>
              <w:b/>
              <w:bCs/>
            </w:rPr>
            <w:fldChar w:fldCharType="end"/>
          </w:r>
        </w:p>
      </w:sdtContent>
    </w:sdt>
    <w:p w14:paraId="4CC4E695" w14:textId="1162B8B8" w:rsidR="00C60886" w:rsidRPr="00687AA3" w:rsidRDefault="00F46327" w:rsidP="00D518C1">
      <w:pPr>
        <w:rPr>
          <w:lang w:val="en-US"/>
        </w:rPr>
      </w:pPr>
      <w:r w:rsidRPr="00687AA3">
        <w:rPr>
          <w:lang w:val="en-US"/>
        </w:rPr>
        <w:br w:type="page"/>
      </w:r>
    </w:p>
    <w:p w14:paraId="2F94CA88" w14:textId="62FEB4C9" w:rsidR="0049324F" w:rsidRDefault="00365B77" w:rsidP="0049324F">
      <w:pPr>
        <w:pStyle w:val="Titre1"/>
        <w:rPr>
          <w:lang w:val="en-GB"/>
        </w:rPr>
      </w:pPr>
      <w:bookmarkStart w:id="1" w:name="_Toc221534082"/>
      <w:bookmarkStart w:id="2" w:name="_Toc514321633"/>
      <w:r>
        <w:rPr>
          <w:lang w:val="en-GB"/>
        </w:rPr>
        <w:lastRenderedPageBreak/>
        <w:t>Introduction</w:t>
      </w:r>
      <w:bookmarkEnd w:id="2"/>
    </w:p>
    <w:p w14:paraId="606A7FA0" w14:textId="4EFBEA78" w:rsidR="00731166" w:rsidRDefault="00731166" w:rsidP="00731166">
      <w:pPr>
        <w:rPr>
          <w:lang w:val="en-GB"/>
        </w:rPr>
      </w:pPr>
      <w:r>
        <w:rPr>
          <w:lang w:val="en-GB"/>
        </w:rPr>
        <w:t>The target of this project is to propose to a user creating a question on the stackoverflow.com site, a set of relevant tags.</w:t>
      </w:r>
    </w:p>
    <w:p w14:paraId="315ED3C3" w14:textId="7B786042" w:rsidR="00731166" w:rsidRDefault="00731166" w:rsidP="00731166">
      <w:pPr>
        <w:rPr>
          <w:lang w:val="en-GB"/>
        </w:rPr>
      </w:pPr>
      <w:r>
        <w:rPr>
          <w:lang w:val="en-GB"/>
        </w:rPr>
        <w:t>The algorithms propose 5 to 10 tags of which the user is invited to pick and choose some of them to add to the question.</w:t>
      </w:r>
    </w:p>
    <w:p w14:paraId="5411D09E" w14:textId="29999EAA" w:rsidR="00731166" w:rsidRDefault="00731166" w:rsidP="00731166">
      <w:pPr>
        <w:rPr>
          <w:lang w:val="en-GB"/>
        </w:rPr>
      </w:pPr>
      <w:r>
        <w:rPr>
          <w:lang w:val="en-GB"/>
        </w:rPr>
        <w:t>The performance measurement is</w:t>
      </w:r>
      <w:r w:rsidR="00E960FA">
        <w:rPr>
          <w:lang w:val="en-GB"/>
        </w:rPr>
        <w:t xml:space="preserve"> based on a comparison with</w:t>
      </w:r>
      <w:r>
        <w:rPr>
          <w:lang w:val="en-GB"/>
        </w:rPr>
        <w:t xml:space="preserve"> the real tags the user has given. Out of the real tags, we measure how many we guessed. For </w:t>
      </w:r>
      <w:r w:rsidR="00E960FA">
        <w:rPr>
          <w:lang w:val="en-GB"/>
        </w:rPr>
        <w:t>example,</w:t>
      </w:r>
      <w:r>
        <w:rPr>
          <w:lang w:val="en-GB"/>
        </w:rPr>
        <w:t xml:space="preserve"> if the user has set 4 tags, and if in the proposed list 3 of them were proposed, the </w:t>
      </w:r>
      <w:r w:rsidR="00E960FA">
        <w:rPr>
          <w:lang w:val="en-GB"/>
        </w:rPr>
        <w:t>score</w:t>
      </w:r>
      <w:r>
        <w:rPr>
          <w:lang w:val="en-GB"/>
        </w:rPr>
        <w:t xml:space="preserve"> for this question is 75%</w:t>
      </w:r>
    </w:p>
    <w:p w14:paraId="0A7956A5" w14:textId="212777AB" w:rsidR="00731166" w:rsidRDefault="008E4449" w:rsidP="00E960FA">
      <w:pPr>
        <w:jc w:val="center"/>
        <w:rPr>
          <w:lang w:val="en-GB"/>
        </w:rPr>
      </w:pPr>
      <w:r>
        <w:rPr>
          <w:lang w:val="en-GB"/>
        </w:rPr>
        <w:object w:dxaOrig="5831" w:dyaOrig="3263" w14:anchorId="06C534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291.75pt;height:163.5pt" o:ole="">
            <v:imagedata r:id="rId16" o:title=""/>
          </v:shape>
          <o:OLEObject Type="Embed" ProgID="Visio.Drawing.11" ShapeID="_x0000_i1043" DrawAspect="Content" ObjectID="_1588079739" r:id="rId17"/>
        </w:object>
      </w:r>
    </w:p>
    <w:p w14:paraId="47E0B2D3" w14:textId="77777777" w:rsidR="00E960FA" w:rsidRDefault="00E960FA" w:rsidP="00E960FA">
      <w:pPr>
        <w:rPr>
          <w:lang w:val="en-GB"/>
        </w:rPr>
      </w:pPr>
      <w:r>
        <w:rPr>
          <w:lang w:val="en-GB"/>
        </w:rPr>
        <w:t>The overall performance indicator is the relative number of questions for which the proposed tags contain at least 50% of the tags the user had chosen.</w:t>
      </w:r>
    </w:p>
    <w:p w14:paraId="11D2202B" w14:textId="64322730" w:rsidR="00731166" w:rsidRPr="00731166" w:rsidRDefault="00731166" w:rsidP="00731166">
      <w:pPr>
        <w:rPr>
          <w:lang w:val="en-GB"/>
        </w:rPr>
      </w:pPr>
    </w:p>
    <w:p w14:paraId="6D4E9946" w14:textId="2B66A557" w:rsidR="00365B77" w:rsidRDefault="00365B77" w:rsidP="00365B77">
      <w:pPr>
        <w:pStyle w:val="Titre1"/>
        <w:rPr>
          <w:lang w:val="en-GB"/>
        </w:rPr>
      </w:pPr>
      <w:bookmarkStart w:id="3" w:name="_Toc514321634"/>
      <w:r>
        <w:rPr>
          <w:lang w:val="en-GB"/>
        </w:rPr>
        <w:t xml:space="preserve">Principle of tag recommendation system based on </w:t>
      </w:r>
      <w:r w:rsidR="00D03AA8">
        <w:rPr>
          <w:lang w:val="en-GB"/>
        </w:rPr>
        <w:t>non</w:t>
      </w:r>
      <w:r>
        <w:rPr>
          <w:lang w:val="en-GB"/>
        </w:rPr>
        <w:t>-supervised algorithm</w:t>
      </w:r>
      <w:bookmarkEnd w:id="3"/>
    </w:p>
    <w:p w14:paraId="1BE1BFD7" w14:textId="7EBEC23D" w:rsidR="00D03AA8" w:rsidRPr="00D03AA8" w:rsidRDefault="00D03AA8" w:rsidP="00D03AA8">
      <w:pPr>
        <w:rPr>
          <w:lang w:val="en-GB"/>
        </w:rPr>
      </w:pPr>
      <w:r>
        <w:rPr>
          <w:lang w:val="en-GB"/>
        </w:rPr>
        <w:t>This algorithm is based on a non-supervised topic extraction, associated with a statistical approach to get a list of most likely tags to propose.</w:t>
      </w:r>
    </w:p>
    <w:p w14:paraId="686BAB6B" w14:textId="4617EAD6" w:rsidR="00EC4041" w:rsidRDefault="00EC4041" w:rsidP="00EC4041">
      <w:pPr>
        <w:rPr>
          <w:lang w:val="en-GB"/>
        </w:rPr>
      </w:pPr>
      <w:r>
        <w:rPr>
          <w:lang w:val="en-GB"/>
        </w:rPr>
        <w:t xml:space="preserve">Based on a list of </w:t>
      </w:r>
      <w:r w:rsidR="00D03AA8">
        <w:rPr>
          <w:lang w:val="en-GB"/>
        </w:rPr>
        <w:t>questions</w:t>
      </w:r>
      <w:r>
        <w:rPr>
          <w:lang w:val="en-GB"/>
        </w:rPr>
        <w:t xml:space="preserve"> having titles, descriptions and human-selected tags, several data structures are being built:</w:t>
      </w:r>
    </w:p>
    <w:p w14:paraId="71DF7431" w14:textId="23FCD09B" w:rsidR="00EC4041" w:rsidRDefault="00EC4041" w:rsidP="00DC733D">
      <w:pPr>
        <w:pStyle w:val="Titre2"/>
      </w:pPr>
      <w:bookmarkStart w:id="4" w:name="_Toc514321635"/>
      <w:r>
        <w:t>List of stems</w:t>
      </w:r>
      <w:bookmarkEnd w:id="4"/>
    </w:p>
    <w:p w14:paraId="4A0CFF49" w14:textId="47DEC9B1" w:rsidR="00DC733D" w:rsidRDefault="00DC733D" w:rsidP="00DC733D">
      <w:pPr>
        <w:rPr>
          <w:lang w:val="en-US" w:eastAsia="en-US"/>
        </w:rPr>
      </w:pPr>
      <w:r>
        <w:rPr>
          <w:lang w:val="en-US" w:eastAsia="en-US"/>
        </w:rPr>
        <w:t>A stem is the root of a word, regardless of the suffixes, conjugation, gender, etc... This reduces the number of values and helps grouping similar notions. However, it may loose some useful information.</w:t>
      </w:r>
    </w:p>
    <w:p w14:paraId="48EC551B" w14:textId="211BEC72" w:rsidR="00DC733D" w:rsidRDefault="00DC733D" w:rsidP="00DC733D">
      <w:pPr>
        <w:rPr>
          <w:lang w:val="en-US" w:eastAsia="en-US"/>
        </w:rPr>
      </w:pPr>
      <w:r>
        <w:rPr>
          <w:lang w:val="en-US" w:eastAsia="en-US"/>
        </w:rPr>
        <w:t>A column is added into the questions dataset with the list of stems for each question. Stems are extracted both from the title and the body.</w:t>
      </w:r>
    </w:p>
    <w:p w14:paraId="34DBA2BA" w14:textId="7ABCCCA4" w:rsidR="00DC733D" w:rsidRDefault="00DC733D" w:rsidP="00DC733D">
      <w:pPr>
        <w:rPr>
          <w:lang w:val="en-US" w:eastAsia="en-US"/>
        </w:rPr>
      </w:pPr>
      <w:r>
        <w:rPr>
          <w:lang w:val="en-US" w:eastAsia="en-US"/>
        </w:rPr>
        <w:t>The HTML content of the description gets its HTML tags cleaned out, then a stemmer is used to extract the useful words into stems.</w:t>
      </w:r>
    </w:p>
    <w:p w14:paraId="590467C8" w14:textId="6A9A70AA" w:rsidR="00DC733D" w:rsidRDefault="00DC733D" w:rsidP="00DC733D">
      <w:pPr>
        <w:rPr>
          <w:lang w:val="en-US" w:eastAsia="en-US"/>
        </w:rPr>
      </w:pPr>
      <w:r>
        <w:rPr>
          <w:lang w:val="en-US" w:eastAsia="en-US"/>
        </w:rPr>
        <w:t>The steps to get the list of stems for each question are:</w:t>
      </w:r>
    </w:p>
    <w:p w14:paraId="019DA418" w14:textId="537566CE" w:rsidR="00DC733D" w:rsidRDefault="00DC733D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Concatenate title and body</w:t>
      </w:r>
    </w:p>
    <w:p w14:paraId="26C0DF6A" w14:textId="236BA926" w:rsidR="00DC733D" w:rsidRDefault="00DC733D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Use BeautifulSoup to remove HTML tags</w:t>
      </w:r>
    </w:p>
    <w:p w14:paraId="7444D3F1" w14:textId="7C39DF2E" w:rsidR="00DC733D" w:rsidRDefault="00DC733D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Convert into lower case</w:t>
      </w:r>
    </w:p>
    <w:p w14:paraId="5333D900" w14:textId="1A6C4306" w:rsidR="00DC733D" w:rsidRDefault="00DC733D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Tokenize the resulting string into an array of words</w:t>
      </w:r>
    </w:p>
    <w:p w14:paraId="465403C3" w14:textId="3BE511E3" w:rsidR="00DC733D" w:rsidRDefault="00A71820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Remove stopwords using the nltk.stowords list for English language.</w:t>
      </w:r>
    </w:p>
    <w:p w14:paraId="5DEBF499" w14:textId="081C946F" w:rsidR="00A71820" w:rsidRDefault="00A71820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Convert remaining words into stems using nltk SnowballStemmer</w:t>
      </w:r>
    </w:p>
    <w:p w14:paraId="4B7725A3" w14:textId="58DA71BB" w:rsidR="00A71820" w:rsidRDefault="00A71820" w:rsidP="00DC733D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lastRenderedPageBreak/>
        <w:t>Append the list of stems into a new column of the questions dataframe.</w:t>
      </w:r>
    </w:p>
    <w:p w14:paraId="005A1248" w14:textId="739A4FA0" w:rsidR="00A71820" w:rsidRDefault="00A71820" w:rsidP="00A71820">
      <w:pPr>
        <w:rPr>
          <w:lang w:val="en-US" w:eastAsia="en-US"/>
        </w:rPr>
      </w:pPr>
    </w:p>
    <w:p w14:paraId="01EDA025" w14:textId="1AD345C8" w:rsidR="00A71820" w:rsidRDefault="00A71820" w:rsidP="00A71820">
      <w:pPr>
        <w:rPr>
          <w:lang w:val="en-US" w:eastAsia="en-US"/>
        </w:rPr>
      </w:pPr>
      <w:r>
        <w:rPr>
          <w:lang w:val="en-US" w:eastAsia="en-US"/>
        </w:rPr>
        <w:t>Out of 15.000 questions, we got a total of approx. 1 Million stem occurrences</w:t>
      </w:r>
      <w:r w:rsidR="00DA6562">
        <w:rPr>
          <w:lang w:val="en-US" w:eastAsia="en-US"/>
        </w:rPr>
        <w:t>, with 40.000 unique stems.</w:t>
      </w:r>
    </w:p>
    <w:p w14:paraId="43A821CD" w14:textId="7373D3BE" w:rsidR="00966641" w:rsidRPr="00895462" w:rsidRDefault="00895462" w:rsidP="00A71820">
      <w:pPr>
        <w:rPr>
          <w:lang w:val="en-US" w:eastAsia="en-US"/>
        </w:rPr>
      </w:pPr>
      <w:r w:rsidRPr="00895462">
        <w:rPr>
          <w:lang w:val="en-US" w:eastAsia="en-US"/>
        </w:rPr>
        <w:t>The set of stems gets vectorized. Each question is a line of the matrix and each stem is a column. The values are the number of occurrences of each stem in each question. Any word that is used in more than 95% of the questions or less than 5 times across all questions is removed, because its either too common or too specific to be used for the topic determination.</w:t>
      </w:r>
    </w:p>
    <w:p w14:paraId="4CDD2B6F" w14:textId="4338579F" w:rsidR="00966641" w:rsidRDefault="00895462" w:rsidP="00A71820">
      <w:pPr>
        <w:rPr>
          <w:lang w:val="en-US" w:eastAsia="en-US"/>
        </w:rPr>
      </w:pPr>
      <w:r>
        <w:rPr>
          <w:lang w:val="en-US" w:eastAsia="en-US"/>
        </w:rPr>
        <w:t>The result is the stem_matrix which has 5.755 stems in columns, and 15.000 lines. Only approx. 25% of the initial stems were kept.</w:t>
      </w:r>
    </w:p>
    <w:p w14:paraId="63863FFB" w14:textId="26B94841" w:rsidR="00D65B6F" w:rsidRDefault="00D65B6F" w:rsidP="00D65B6F">
      <w:pPr>
        <w:tabs>
          <w:tab w:val="center" w:pos="2977"/>
        </w:tabs>
        <w:rPr>
          <w:lang w:val="en-US" w:eastAsia="en-US"/>
        </w:rPr>
      </w:pPr>
      <w:r>
        <w:rPr>
          <w:lang w:val="en-US" w:eastAsia="en-US"/>
        </w:rPr>
        <w:tab/>
        <w:t>5700 stems as columns</w:t>
      </w:r>
    </w:p>
    <w:p w14:paraId="1A611AD9" w14:textId="03831B8F" w:rsidR="00D65B6F" w:rsidRDefault="00D65B6F" w:rsidP="00895462">
      <w:pPr>
        <w:rPr>
          <w:lang w:val="en-US" w:eastAsia="en-US"/>
        </w:rPr>
      </w:pPr>
      <w:r>
        <w:rPr>
          <w:lang w:val="en-US" w:eastAsia="en-US"/>
        </w:rPr>
        <w:t xml:space="preserve">15.000 questions as lines </w:t>
      </w:r>
      <m:oMath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mr>
            </m:m>
          </m:e>
        </m:d>
      </m:oMath>
    </w:p>
    <w:p w14:paraId="57C4E27D" w14:textId="3AB7194F" w:rsidR="00D65B6F" w:rsidRPr="00D65B6F" w:rsidRDefault="00D65B6F" w:rsidP="00D65B6F">
      <w:pPr>
        <w:tabs>
          <w:tab w:val="center" w:pos="2977"/>
        </w:tabs>
        <w:rPr>
          <w:lang w:val="en-US" w:eastAsia="en-US"/>
        </w:rPr>
      </w:pPr>
      <w:r>
        <w:rPr>
          <w:lang w:val="en-US" w:eastAsia="en-US"/>
        </w:rPr>
        <w:tab/>
        <w:t>stem_matrix</w:t>
      </w:r>
    </w:p>
    <w:p w14:paraId="7080FF29" w14:textId="78D4E4F9" w:rsidR="00895462" w:rsidRPr="00B31883" w:rsidRDefault="00895462" w:rsidP="00B31883">
      <w:pPr>
        <w:pStyle w:val="PrformatHTML"/>
        <w:rPr>
          <w:lang w:val="en-US"/>
        </w:rPr>
      </w:pPr>
      <w:r w:rsidRPr="00895462">
        <w:rPr>
          <w:lang w:val="en-US"/>
        </w:rPr>
        <w:t>Maximum number of stems per question: 2386</w:t>
      </w:r>
    </w:p>
    <w:p w14:paraId="1FC9CC5F" w14:textId="77777777" w:rsidR="00895462" w:rsidRPr="00895462" w:rsidRDefault="00895462" w:rsidP="00B31883">
      <w:pPr>
        <w:pStyle w:val="PrformatHTML"/>
        <w:rPr>
          <w:lang w:val="en-US"/>
        </w:rPr>
      </w:pPr>
      <w:r w:rsidRPr="00895462">
        <w:rPr>
          <w:lang w:val="en-US"/>
        </w:rPr>
        <w:t>Minimum number of stems per question: 2</w:t>
      </w:r>
    </w:p>
    <w:p w14:paraId="1BB21163" w14:textId="77777777" w:rsidR="00895462" w:rsidRPr="00895462" w:rsidRDefault="00895462" w:rsidP="00B31883">
      <w:pPr>
        <w:pStyle w:val="PrformatHTML"/>
        <w:rPr>
          <w:lang w:val="en-US"/>
        </w:rPr>
      </w:pPr>
      <w:r w:rsidRPr="00895462">
        <w:rPr>
          <w:lang w:val="en-US"/>
        </w:rPr>
        <w:t>Average number of stems per question: 56</w:t>
      </w:r>
    </w:p>
    <w:p w14:paraId="6A78C151" w14:textId="17619FA1" w:rsidR="00895462" w:rsidRDefault="00895462" w:rsidP="00B31883">
      <w:pPr>
        <w:pStyle w:val="PrformatHTML"/>
        <w:rPr>
          <w:lang w:val="en-US"/>
        </w:rPr>
      </w:pPr>
      <w:r w:rsidRPr="00895462">
        <w:rPr>
          <w:lang w:val="en-US"/>
        </w:rPr>
        <w:t>Average number of unique stems per question: 32</w:t>
      </w:r>
    </w:p>
    <w:p w14:paraId="17359971" w14:textId="05D9A1B8" w:rsidR="00895462" w:rsidRPr="00A71820" w:rsidRDefault="00895462" w:rsidP="00895462">
      <w:pPr>
        <w:rPr>
          <w:lang w:val="en-US" w:eastAsia="en-US"/>
        </w:rPr>
      </w:pPr>
    </w:p>
    <w:p w14:paraId="731C9C21" w14:textId="1D18F6CC" w:rsidR="00365B77" w:rsidRDefault="00DC733D" w:rsidP="00DC733D">
      <w:pPr>
        <w:pStyle w:val="Titre2"/>
      </w:pPr>
      <w:bookmarkStart w:id="5" w:name="_Toc514321636"/>
      <w:r>
        <w:t>M</w:t>
      </w:r>
      <w:r w:rsidR="00AF3D4B">
        <w:t>atrix of topics per corpus</w:t>
      </w:r>
      <w:bookmarkEnd w:id="5"/>
    </w:p>
    <w:p w14:paraId="61C0A9BA" w14:textId="2688D3C6" w:rsidR="00644641" w:rsidRPr="00644641" w:rsidRDefault="00644641" w:rsidP="00644641">
      <w:pPr>
        <w:pStyle w:val="Titre3"/>
      </w:pPr>
      <w:bookmarkStart w:id="6" w:name="_Toc514321637"/>
      <w:r>
        <w:t>Topic extraction</w:t>
      </w:r>
      <w:bookmarkEnd w:id="6"/>
    </w:p>
    <w:p w14:paraId="281F3CB9" w14:textId="7787212D" w:rsidR="00D65B6F" w:rsidRDefault="00D65B6F" w:rsidP="00D65B6F">
      <w:pPr>
        <w:rPr>
          <w:lang w:val="en-US" w:eastAsia="en-US"/>
        </w:rPr>
      </w:pPr>
      <w:r>
        <w:rPr>
          <w:lang w:val="en-US" w:eastAsia="en-US"/>
        </w:rPr>
        <w:t>The method used to extract topics is the Latent Dirichlet Allocation. An optimization is done on the number of topics as a parameter.</w:t>
      </w:r>
    </w:p>
    <w:p w14:paraId="1610BE1A" w14:textId="5536280F" w:rsidR="00D65B6F" w:rsidRDefault="00D65B6F" w:rsidP="00D65B6F">
      <w:pPr>
        <w:rPr>
          <w:lang w:val="en-US" w:eastAsia="en-US"/>
        </w:rPr>
      </w:pPr>
      <w:r>
        <w:rPr>
          <w:lang w:val="en-US" w:eastAsia="en-US"/>
        </w:rPr>
        <w:t>The measurement of score and Perplexity shows that:</w:t>
      </w:r>
    </w:p>
    <w:p w14:paraId="19AB9A8C" w14:textId="611845D6" w:rsidR="00D65B6F" w:rsidRDefault="00D65B6F" w:rsidP="00D65B6F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The score doesn’t vary much with the number of topics</w:t>
      </w:r>
    </w:p>
    <w:p w14:paraId="58E0B560" w14:textId="1BDF404D" w:rsidR="007D1DF1" w:rsidRPr="00644641" w:rsidRDefault="00644641" w:rsidP="00644641">
      <w:pPr>
        <w:pStyle w:val="Paragraphedeliste"/>
        <w:numPr>
          <w:ilvl w:val="0"/>
          <w:numId w:val="22"/>
        </w:numPr>
        <w:rPr>
          <w:lang w:val="en-US" w:eastAsia="en-US"/>
        </w:rPr>
      </w:pPr>
      <w:r w:rsidRPr="00644641">
        <w:rPr>
          <w:lang w:val="en-US" w:eastAsia="en-US"/>
        </w:rPr>
        <w:t>the perplexity strictly increases with the number of topics when tested between 2 and 90. It almost doubles with each additional topic. It's close to 1000*2^(ntopics-1).</w:t>
      </w:r>
    </w:p>
    <w:p w14:paraId="1DE1FEA5" w14:textId="37251449" w:rsidR="007D1DF1" w:rsidRDefault="00644641" w:rsidP="00365B77">
      <w:pPr>
        <w:rPr>
          <w:lang w:val="en-GB"/>
        </w:rPr>
      </w:pPr>
      <w:r>
        <w:rPr>
          <w:lang w:val="en-GB"/>
        </w:rPr>
        <w:t>These measurements aren’t useful to choose the optimal number of topics. The final evaluation will be based on the ratio of correct tags proposed.</w:t>
      </w:r>
    </w:p>
    <w:p w14:paraId="2487FD94" w14:textId="6491F4AF" w:rsidR="00644641" w:rsidRDefault="00644641" w:rsidP="00644641">
      <w:pPr>
        <w:rPr>
          <w:lang w:val="en-GB"/>
        </w:rPr>
      </w:pPr>
      <w:r>
        <w:rPr>
          <w:lang w:val="en-GB"/>
        </w:rPr>
        <w:t>Example of 15 topics top words</w:t>
      </w:r>
      <w:r w:rsidR="00BE271F">
        <w:rPr>
          <w:lang w:val="en-GB"/>
        </w:rPr>
        <w:t>. Some of them are intuitive (Topic 0 = git, Topic 1 = Python, Topic 3 = numbers, dates and times, Topic 6 = SQL databases, Topic 11 = CSS), while some others are less meaningful in a human perspective.</w:t>
      </w:r>
    </w:p>
    <w:p w14:paraId="5EE14CCF" w14:textId="77777777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#0: file git command use directori commit run chang project branch local work path want window folder line repositori tri script</w:t>
      </w:r>
    </w:p>
    <w:p w14:paraId="0961A9DA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044C85AF" w14:textId="1DA2CB65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#1: python test line number print import self py modul def virtualenv get key return code str file function tri call</w:t>
      </w:r>
    </w:p>
    <w:p w14:paraId="22B5316B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06B12DF2" w14:textId="551BB32A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#2: java class public method object new string static void return thread privat call except system null properti code use get</w:t>
      </w:r>
    </w:p>
    <w:p w14:paraId="26573A5D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563C4633" w14:textId="12F6EFB9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#3: date 00 10 11 05 12 format 15 time 01 02 03 datetim 24 androidruntim 19 13 20 26 18</w:t>
      </w:r>
    </w:p>
    <w:p w14:paraId="09BE3B37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615DEF96" w14:textId="3F53B7C8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#4: use differ code understand googl mean question map read vs oper implement data time one warn could applic compil know</w:t>
      </w:r>
    </w:p>
    <w:p w14:paraId="658621C4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6BBD3E42" w14:textId="381700CA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lastRenderedPageBreak/>
        <w:t>Topic #5: div use control set class html work item id model tag element name scope like get properti content ng want</w:t>
      </w:r>
    </w:p>
    <w:p w14:paraId="2DB14789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560A51FA" w14:textId="5B502BE8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#6: tabl column databas key sql select null queri data mysql row id valu insert creat name server updat set db</w:t>
      </w:r>
    </w:p>
    <w:p w14:paraId="60E8DDF8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64F7C227" w14:textId="0CB04237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#7: function var name js javascript json valu node php type foo npm option script data input get return jqueri text</w:t>
      </w:r>
    </w:p>
    <w:p w14:paraId="56BFCD9D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0FE0464F" w14:textId="55130BFD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#8: android instal version org error id packag build com lib eclips librari app activ java xml usr project view depend</w:t>
      </w:r>
    </w:p>
    <w:p w14:paraId="40092338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29F60D02" w14:textId="3CCDD8F6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#9: error user app get server http request use applic com system url web tri connect log run messag client password</w:t>
      </w:r>
    </w:p>
    <w:p w14:paraId="566F0208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5F5DC411" w14:textId="490EC381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#10: int array return valu function std type size integ byte swift length fals true doubl element char convert const number</w:t>
      </w:r>
    </w:p>
    <w:p w14:paraId="13F3AC6A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2B379ED0" w14:textId="75FA0736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#11: text color css imag background style width left center border 100 right height box margin size pad align red label</w:t>
      </w:r>
    </w:p>
    <w:p w14:paraId="10680A39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0FD454DA" w14:textId="5F63BD75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#12: button page view click event jqueri want use div li chang imag class show element like disabl load work tab</w:t>
      </w:r>
    </w:p>
    <w:p w14:paraId="13AEBBD9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5FC7E704" w14:textId="28BA71DC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#13: net framework td asp height mvc entiti tr use width font differ size linq space pixel content scale pdf vs</w:t>
      </w:r>
    </w:p>
    <w:p w14:paraId="421EBA85" w14:textId="77777777" w:rsid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</w:p>
    <w:p w14:paraId="12F66AA9" w14:textId="4F3868F1" w:rsidR="00644641" w:rsidRPr="00644641" w:rsidRDefault="00644641" w:rsidP="006446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szCs w:val="20"/>
          <w:lang w:val="en-US" w:eastAsia="ja-JP"/>
        </w:rPr>
      </w:pPr>
      <w:r w:rsidRPr="00644641">
        <w:rPr>
          <w:rFonts w:ascii="Courier New" w:hAnsi="Courier New" w:cs="Courier New"/>
          <w:szCs w:val="20"/>
          <w:lang w:val="en-US" w:eastAsia="ja-JP"/>
        </w:rPr>
        <w:t>Topic #14: string use way like list would one want someth know need exampl variabl get best two case look code question</w:t>
      </w:r>
    </w:p>
    <w:p w14:paraId="76C3EF35" w14:textId="77777777" w:rsidR="00644641" w:rsidRPr="00644641" w:rsidRDefault="00644641" w:rsidP="00644641">
      <w:pPr>
        <w:rPr>
          <w:lang w:val="en-US"/>
        </w:rPr>
      </w:pPr>
    </w:p>
    <w:p w14:paraId="10CDA1A0" w14:textId="77F10B93" w:rsidR="00644641" w:rsidRDefault="00644641" w:rsidP="00644641">
      <w:pPr>
        <w:pStyle w:val="Titre3"/>
      </w:pPr>
      <w:bookmarkStart w:id="7" w:name="_Toc514321638"/>
      <w:r>
        <w:t>Corpus-topic probability</w:t>
      </w:r>
      <w:bookmarkEnd w:id="7"/>
    </w:p>
    <w:p w14:paraId="10DCC6A2" w14:textId="34E46F57" w:rsidR="00BE271F" w:rsidRDefault="00BE271F" w:rsidP="00BE271F">
      <w:pPr>
        <w:rPr>
          <w:lang w:val="en-US" w:eastAsia="en-US"/>
        </w:rPr>
      </w:pPr>
      <w:r>
        <w:rPr>
          <w:lang w:val="en-US" w:eastAsia="en-US"/>
        </w:rPr>
        <w:t>The result of the LDA transformation</w:t>
      </w:r>
      <w:r w:rsidRPr="00BE271F">
        <w:rPr>
          <w:lang w:val="en-US" w:eastAsia="en-US"/>
        </w:rPr>
        <w:t xml:space="preserve"> lda.fit_transform(stem_matrix)</w:t>
      </w:r>
      <w:r>
        <w:rPr>
          <w:lang w:val="en-US" w:eastAsia="en-US"/>
        </w:rPr>
        <w:t xml:space="preserve"> is the matrix of probability for a document to belong to a topic.</w:t>
      </w:r>
    </w:p>
    <w:p w14:paraId="52C4F837" w14:textId="18E16931" w:rsidR="00BE271F" w:rsidRDefault="00BE271F" w:rsidP="00BE271F">
      <w:pPr>
        <w:tabs>
          <w:tab w:val="center" w:pos="2835"/>
        </w:tabs>
        <w:rPr>
          <w:lang w:val="en-US" w:eastAsia="en-US"/>
        </w:rPr>
      </w:pPr>
      <w:r>
        <w:rPr>
          <w:lang w:val="en-US" w:eastAsia="en-US"/>
        </w:rPr>
        <w:tab/>
        <w:t>15.000 questions as columns</w:t>
      </w:r>
    </w:p>
    <w:p w14:paraId="697330CB" w14:textId="16B6DAA0" w:rsidR="00BE271F" w:rsidRDefault="00BE271F" w:rsidP="00BE271F">
      <w:pPr>
        <w:rPr>
          <w:lang w:val="en-US" w:eastAsia="en-US"/>
        </w:rPr>
      </w:pPr>
      <w:r>
        <w:rPr>
          <w:lang w:val="en-US" w:eastAsia="en-US"/>
        </w:rPr>
        <w:t xml:space="preserve">15 topics as lines </w:t>
      </w:r>
      <m:oMath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0.15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0.75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0.20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0.55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0.02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0.45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0.10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0.03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0.55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0.25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0.15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0.05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0.05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0.15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0.05</m:t>
                  </m:r>
                </m:e>
              </m:mr>
            </m:m>
          </m:e>
        </m:d>
      </m:oMath>
    </w:p>
    <w:p w14:paraId="0323BB49" w14:textId="22799EB0" w:rsidR="00BE271F" w:rsidRPr="00D65B6F" w:rsidRDefault="00BE271F" w:rsidP="00BE271F">
      <w:pPr>
        <w:tabs>
          <w:tab w:val="center" w:pos="2694"/>
        </w:tabs>
        <w:rPr>
          <w:lang w:val="en-US" w:eastAsia="en-US"/>
        </w:rPr>
      </w:pPr>
      <w:r>
        <w:rPr>
          <w:lang w:val="en-US" w:eastAsia="en-US"/>
        </w:rPr>
        <w:tab/>
        <w:t>lda_corpus</w:t>
      </w:r>
      <w:r w:rsidR="00463CBA">
        <w:rPr>
          <w:lang w:val="en-US" w:eastAsia="en-US"/>
        </w:rPr>
        <w:t>.T</w:t>
      </w:r>
    </w:p>
    <w:p w14:paraId="3A9023DD" w14:textId="77777777" w:rsidR="00BE271F" w:rsidRPr="00BE271F" w:rsidRDefault="00BE271F" w:rsidP="00BE271F">
      <w:pPr>
        <w:rPr>
          <w:lang w:val="en-US" w:eastAsia="en-US"/>
        </w:rPr>
      </w:pPr>
    </w:p>
    <w:p w14:paraId="1B538B3D" w14:textId="42C756C9" w:rsidR="00644641" w:rsidRDefault="00644641" w:rsidP="00644641">
      <w:pPr>
        <w:pStyle w:val="Titre2"/>
      </w:pPr>
      <w:bookmarkStart w:id="8" w:name="_Toc514321639"/>
      <w:r>
        <w:t>Tag decomposition</w:t>
      </w:r>
      <w:bookmarkEnd w:id="8"/>
    </w:p>
    <w:p w14:paraId="745935A8" w14:textId="7840CF84" w:rsidR="00463CBA" w:rsidRDefault="00463CBA" w:rsidP="00463CBA">
      <w:pPr>
        <w:rPr>
          <w:lang w:val="en-US" w:eastAsia="en-US"/>
        </w:rPr>
      </w:pPr>
      <w:r>
        <w:rPr>
          <w:lang w:val="en-US" w:eastAsia="en-US"/>
        </w:rPr>
        <w:t>First step is to vectorize the list of tags</w:t>
      </w:r>
      <w:r w:rsidR="00F1338C">
        <w:rPr>
          <w:lang w:val="en-US" w:eastAsia="en-US"/>
        </w:rPr>
        <w:t xml:space="preserve"> assigned by the author</w:t>
      </w:r>
      <w:r>
        <w:rPr>
          <w:lang w:val="en-US" w:eastAsia="en-US"/>
        </w:rPr>
        <w:t xml:space="preserve">. The result is a sparse matrix with </w:t>
      </w:r>
    </w:p>
    <w:p w14:paraId="7BA16704" w14:textId="7254E399" w:rsidR="00463CBA" w:rsidRDefault="00463CBA" w:rsidP="00463CBA">
      <w:pPr>
        <w:tabs>
          <w:tab w:val="center" w:pos="2977"/>
        </w:tabs>
        <w:rPr>
          <w:lang w:val="en-US" w:eastAsia="en-US"/>
        </w:rPr>
      </w:pPr>
      <w:r>
        <w:rPr>
          <w:lang w:val="en-US" w:eastAsia="en-US"/>
        </w:rPr>
        <w:tab/>
        <w:t>5400 tags as columns</w:t>
      </w:r>
    </w:p>
    <w:p w14:paraId="79FA10B7" w14:textId="179AF43D" w:rsidR="00463CBA" w:rsidRDefault="00463CBA" w:rsidP="00463CBA">
      <w:pPr>
        <w:rPr>
          <w:lang w:val="en-US" w:eastAsia="en-US"/>
        </w:rPr>
      </w:pPr>
      <w:r>
        <w:rPr>
          <w:lang w:val="en-US" w:eastAsia="en-US"/>
        </w:rPr>
        <w:t xml:space="preserve">15.000 questions as lines </w:t>
      </w:r>
      <m:oMath>
        <m:d>
          <m:dPr>
            <m:ctrlPr>
              <w:rPr>
                <w:rFonts w:ascii="Cambria Math" w:hAnsi="Cambria Math"/>
                <w:i/>
                <w:lang w:val="en-US" w:eastAsia="en-US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 w:eastAsia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 w:eastAsia="en-US"/>
                    </w:rPr>
                  </m:ctrlPr>
                </m:e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mr>
            </m:m>
          </m:e>
        </m:d>
      </m:oMath>
    </w:p>
    <w:p w14:paraId="09603DE3" w14:textId="7D5AF6B8" w:rsidR="00463CBA" w:rsidRPr="00D65B6F" w:rsidRDefault="00463CBA" w:rsidP="00463CBA">
      <w:pPr>
        <w:tabs>
          <w:tab w:val="center" w:pos="2977"/>
        </w:tabs>
        <w:rPr>
          <w:lang w:val="en-US" w:eastAsia="en-US"/>
        </w:rPr>
      </w:pPr>
      <w:r>
        <w:rPr>
          <w:lang w:val="en-US" w:eastAsia="en-US"/>
        </w:rPr>
        <w:tab/>
      </w:r>
      <w:r w:rsidR="007E64A9">
        <w:rPr>
          <w:lang w:val="en-US" w:eastAsia="en-US"/>
        </w:rPr>
        <w:t>t</w:t>
      </w:r>
      <w:r>
        <w:rPr>
          <w:lang w:val="en-US" w:eastAsia="en-US"/>
        </w:rPr>
        <w:t>ag_matrix</w:t>
      </w:r>
    </w:p>
    <w:p w14:paraId="3FB94B76" w14:textId="77777777" w:rsidR="00B31883" w:rsidRPr="00B31883" w:rsidRDefault="00B31883" w:rsidP="00B31883">
      <w:pPr>
        <w:pStyle w:val="PrformatHTML"/>
        <w:rPr>
          <w:lang w:val="en-US"/>
        </w:rPr>
      </w:pPr>
      <w:r w:rsidRPr="00B31883">
        <w:rPr>
          <w:lang w:val="en-US"/>
        </w:rPr>
        <w:t>Maximum number of tags per question: 5</w:t>
      </w:r>
    </w:p>
    <w:p w14:paraId="4290D3D8" w14:textId="77777777" w:rsidR="00B31883" w:rsidRPr="00B31883" w:rsidRDefault="00B31883" w:rsidP="00B31883">
      <w:pPr>
        <w:pStyle w:val="PrformatHTML"/>
        <w:rPr>
          <w:lang w:val="en-US"/>
        </w:rPr>
      </w:pPr>
      <w:r w:rsidRPr="00B31883">
        <w:rPr>
          <w:lang w:val="en-US"/>
        </w:rPr>
        <w:t>Minimum number of tags per question: 1</w:t>
      </w:r>
    </w:p>
    <w:p w14:paraId="491BE77A" w14:textId="77777777" w:rsidR="00B31883" w:rsidRPr="00B31883" w:rsidRDefault="00B31883" w:rsidP="00B31883">
      <w:pPr>
        <w:pStyle w:val="PrformatHTML"/>
        <w:rPr>
          <w:lang w:val="en-US"/>
        </w:rPr>
      </w:pPr>
      <w:r w:rsidRPr="00B31883">
        <w:rPr>
          <w:lang w:val="en-US"/>
        </w:rPr>
        <w:lastRenderedPageBreak/>
        <w:t>Average number of tags per question: 3</w:t>
      </w:r>
    </w:p>
    <w:p w14:paraId="156580F0" w14:textId="0F216D08" w:rsidR="00463CBA" w:rsidRPr="00463CBA" w:rsidRDefault="00F1338C" w:rsidP="00463CBA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106077F8" wp14:editId="7EDDBBA4">
            <wp:extent cx="6120130" cy="35534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dex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1371" w14:textId="5E529ADC" w:rsidR="00AF3D4B" w:rsidRDefault="007E64A9" w:rsidP="007E64A9">
      <w:pPr>
        <w:pStyle w:val="Titre2"/>
      </w:pPr>
      <w:bookmarkStart w:id="9" w:name="_Toc514321640"/>
      <w:r>
        <w:t>Tag weight per topic</w:t>
      </w:r>
      <w:bookmarkEnd w:id="9"/>
    </w:p>
    <w:p w14:paraId="220BC0FE" w14:textId="341C254C" w:rsidR="007E64A9" w:rsidRDefault="00D03AA8" w:rsidP="007E64A9">
      <w:pPr>
        <w:rPr>
          <w:lang w:val="en-US" w:eastAsia="en-US"/>
        </w:rPr>
      </w:pPr>
      <w:r>
        <w:rPr>
          <w:lang w:val="en-US" w:eastAsia="en-US"/>
        </w:rPr>
        <w:t>A</w:t>
      </w:r>
      <w:r w:rsidR="007E64A9" w:rsidRPr="007E64A9">
        <w:rPr>
          <w:lang w:val="en-US" w:eastAsia="en-US"/>
        </w:rPr>
        <w:t xml:space="preserve"> matrix that gives the weight of each tag for each topic</w:t>
      </w:r>
      <w:r>
        <w:rPr>
          <w:lang w:val="en-US" w:eastAsia="en-US"/>
        </w:rPr>
        <w:t xml:space="preserve"> is created by multiplying the lda_corpus matrix by the tag_matrix</w:t>
      </w:r>
      <w:r w:rsidR="007E64A9" w:rsidRPr="007E64A9">
        <w:rPr>
          <w:lang w:val="en-US" w:eastAsia="en-US"/>
        </w:rPr>
        <w:t>. Weight can be gr</w:t>
      </w:r>
      <w:r w:rsidR="006B228B">
        <w:rPr>
          <w:lang w:val="en-US" w:eastAsia="en-US"/>
        </w:rPr>
        <w:t>e</w:t>
      </w:r>
      <w:r w:rsidR="007E64A9" w:rsidRPr="007E64A9">
        <w:rPr>
          <w:lang w:val="en-US" w:eastAsia="en-US"/>
        </w:rPr>
        <w:t>ater than 1 if a tag is used several times in a topic.</w:t>
      </w:r>
    </w:p>
    <w:p w14:paraId="63430B01" w14:textId="33A34B4D" w:rsidR="007E64A9" w:rsidRDefault="007E64A9" w:rsidP="007E64A9">
      <w:pPr>
        <w:rPr>
          <w:lang w:val="en-US" w:eastAsia="en-US"/>
        </w:rPr>
      </w:pPr>
    </w:p>
    <w:p w14:paraId="1A8CA523" w14:textId="7B4E4922" w:rsidR="007E64A9" w:rsidRDefault="006C0E19" w:rsidP="007E64A9">
      <w:pPr>
        <w:rPr>
          <w:lang w:val="en-US" w:eastAsia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 w:eastAsia="en-US"/>
            </w:rPr>
            <m:t xml:space="preserve"> .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 w:eastAsia="en-US"/>
            </w:rPr>
            <m:t xml:space="preserve">=  </m:t>
          </m:r>
          <m:d>
            <m:dPr>
              <m:ctrlPr>
                <w:rPr>
                  <w:rFonts w:ascii="Cambria Math" w:hAnsi="Cambria Math"/>
                  <w:i/>
                  <w:lang w:val="en-US" w:eastAsia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0.55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0.02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0.45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0.55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 w:eastAsia="en-US"/>
                      </w:rPr>
                      <m:t>0.05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0.15</m:t>
                    </m: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 w:eastAsia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0.05</m:t>
                    </m:r>
                  </m:e>
                </m:mr>
              </m:m>
            </m:e>
          </m:d>
        </m:oMath>
      </m:oMathPara>
    </w:p>
    <w:p w14:paraId="6F6D31CD" w14:textId="4E0F86BF" w:rsidR="007E64A9" w:rsidRDefault="007E64A9" w:rsidP="007E64A9">
      <w:pPr>
        <w:tabs>
          <w:tab w:val="center" w:pos="2694"/>
          <w:tab w:val="center" w:pos="4678"/>
          <w:tab w:val="center" w:pos="6946"/>
        </w:tabs>
        <w:rPr>
          <w:lang w:val="en-US" w:eastAsia="en-US"/>
        </w:rPr>
      </w:pPr>
      <w:r>
        <w:rPr>
          <w:lang w:val="en-US" w:eastAsia="en-US"/>
        </w:rPr>
        <w:tab/>
        <w:t>lda_corpus.T</w:t>
      </w:r>
      <w:r>
        <w:rPr>
          <w:lang w:val="en-US" w:eastAsia="en-US"/>
        </w:rPr>
        <w:tab/>
        <w:t>tag_matrix</w:t>
      </w:r>
      <w:r>
        <w:rPr>
          <w:lang w:val="en-US" w:eastAsia="en-US"/>
        </w:rPr>
        <w:tab/>
        <w:t>topic_tag_weight</w:t>
      </w:r>
    </w:p>
    <w:p w14:paraId="44B1352A" w14:textId="2D8A8485" w:rsidR="007E64A9" w:rsidRDefault="007E64A9" w:rsidP="007E64A9">
      <w:pPr>
        <w:tabs>
          <w:tab w:val="center" w:pos="2694"/>
          <w:tab w:val="center" w:pos="4678"/>
          <w:tab w:val="center" w:pos="6946"/>
        </w:tabs>
        <w:rPr>
          <w:lang w:val="en-US" w:eastAsia="en-US"/>
        </w:rPr>
      </w:pPr>
    </w:p>
    <w:p w14:paraId="360AAF1E" w14:textId="7CFE5297" w:rsidR="007E64A9" w:rsidRDefault="006B228B" w:rsidP="006B228B">
      <w:pPr>
        <w:pStyle w:val="Titre2"/>
      </w:pPr>
      <w:bookmarkStart w:id="10" w:name="_Toc514321641"/>
      <w:r>
        <w:t>New questions classification</w:t>
      </w:r>
      <w:bookmarkEnd w:id="10"/>
    </w:p>
    <w:p w14:paraId="43B366C9" w14:textId="26915F18" w:rsidR="00D03AA8" w:rsidRDefault="00D03AA8" w:rsidP="00D03AA8">
      <w:pPr>
        <w:rPr>
          <w:lang w:val="en-US" w:eastAsia="en-US"/>
        </w:rPr>
      </w:pPr>
      <w:r>
        <w:rPr>
          <w:lang w:val="en-US" w:eastAsia="en-US"/>
        </w:rPr>
        <w:t xml:space="preserve">New questions are classified into topics using the classifier </w:t>
      </w:r>
      <w:r w:rsidR="009E1F5D">
        <w:rPr>
          <w:lang w:val="en-US" w:eastAsia="en-US"/>
        </w:rPr>
        <w:t>which</w:t>
      </w:r>
      <w:r>
        <w:rPr>
          <w:lang w:val="en-US" w:eastAsia="en-US"/>
        </w:rPr>
        <w:t xml:space="preserve"> was trained on the train set. The result is the vector of the question’s probabilities to belong to </w:t>
      </w:r>
      <w:r w:rsidR="007249EB">
        <w:rPr>
          <w:lang w:val="en-US" w:eastAsia="en-US"/>
        </w:rPr>
        <w:t>each</w:t>
      </w:r>
      <w:r>
        <w:rPr>
          <w:lang w:val="en-US" w:eastAsia="en-US"/>
        </w:rPr>
        <w:t xml:space="preserve"> </w:t>
      </w:r>
      <w:r w:rsidR="007249EB">
        <w:rPr>
          <w:lang w:val="en-US" w:eastAsia="en-US"/>
        </w:rPr>
        <w:t>topic</w:t>
      </w:r>
      <w:r>
        <w:rPr>
          <w:lang w:val="en-US" w:eastAsia="en-US"/>
        </w:rPr>
        <w:t>.</w:t>
      </w:r>
    </w:p>
    <w:p w14:paraId="2FD146AC" w14:textId="7740C0C7" w:rsidR="007249EB" w:rsidRDefault="007249EB" w:rsidP="00D03AA8">
      <w:pPr>
        <w:rPr>
          <w:lang w:val="en-US" w:eastAsia="en-US"/>
        </w:rPr>
      </w:pPr>
      <w:r>
        <w:rPr>
          <w:lang w:val="en-US" w:eastAsia="en-US"/>
        </w:rPr>
        <w:t>The steps followed to reach this are very similar to the process done on the known questions:</w:t>
      </w:r>
    </w:p>
    <w:p w14:paraId="184B93A7" w14:textId="77777777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Concatenate title and body</w:t>
      </w:r>
    </w:p>
    <w:p w14:paraId="266C1A8D" w14:textId="77777777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Use BeautifulSoup to remove HTML tags</w:t>
      </w:r>
    </w:p>
    <w:p w14:paraId="1C43657F" w14:textId="77777777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Convert into lower case</w:t>
      </w:r>
    </w:p>
    <w:p w14:paraId="60997D8B" w14:textId="77777777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Tokenize the resulting string into an array of words</w:t>
      </w:r>
    </w:p>
    <w:p w14:paraId="7B72377A" w14:textId="77777777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Remove stopwords using the nltk.stowords list for English language.</w:t>
      </w:r>
    </w:p>
    <w:p w14:paraId="67C7386E" w14:textId="71AAAE2E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>Convert remaining words into stems using nltk SnowballStemmer</w:t>
      </w:r>
    </w:p>
    <w:p w14:paraId="3BE91C6A" w14:textId="498330D1" w:rsidR="007249EB" w:rsidRDefault="007249EB" w:rsidP="007249EB">
      <w:pPr>
        <w:pStyle w:val="Paragraphedeliste"/>
        <w:numPr>
          <w:ilvl w:val="0"/>
          <w:numId w:val="22"/>
        </w:numPr>
        <w:rPr>
          <w:lang w:val="en-US" w:eastAsia="en-US"/>
        </w:rPr>
      </w:pPr>
      <w:r>
        <w:rPr>
          <w:lang w:val="en-US" w:eastAsia="en-US"/>
        </w:rPr>
        <w:t xml:space="preserve">Vectorize the list of stems </w:t>
      </w:r>
      <w:r w:rsidRPr="007249EB">
        <w:rPr>
          <w:u w:val="single"/>
          <w:lang w:val="en-US" w:eastAsia="en-US"/>
        </w:rPr>
        <w:t xml:space="preserve">using the vectorizer which was </w:t>
      </w:r>
      <w:r>
        <w:rPr>
          <w:u w:val="single"/>
          <w:lang w:val="en-US" w:eastAsia="en-US"/>
        </w:rPr>
        <w:t>fitted</w:t>
      </w:r>
      <w:r w:rsidRPr="007249EB">
        <w:rPr>
          <w:u w:val="single"/>
          <w:lang w:val="en-US" w:eastAsia="en-US"/>
        </w:rPr>
        <w:t xml:space="preserve"> with the training set</w:t>
      </w:r>
      <w:r>
        <w:rPr>
          <w:lang w:val="en-US" w:eastAsia="en-US"/>
        </w:rPr>
        <w:t>. This ensures to stick to the same set of stems.</w:t>
      </w:r>
    </w:p>
    <w:p w14:paraId="48F4AEB9" w14:textId="63DA5769" w:rsidR="00E54E06" w:rsidRPr="00E54E06" w:rsidRDefault="00E54E06" w:rsidP="007249EB">
      <w:pPr>
        <w:pStyle w:val="Paragraphedeliste"/>
        <w:numPr>
          <w:ilvl w:val="0"/>
          <w:numId w:val="22"/>
        </w:numPr>
        <w:rPr>
          <w:u w:val="single"/>
          <w:lang w:val="en-US" w:eastAsia="en-US"/>
        </w:rPr>
      </w:pPr>
      <w:r>
        <w:rPr>
          <w:lang w:val="en-US" w:eastAsia="en-US"/>
        </w:rPr>
        <w:t xml:space="preserve">Transform the stem matrix using the LDA </w:t>
      </w:r>
      <w:r w:rsidRPr="00E54E06">
        <w:rPr>
          <w:u w:val="single"/>
          <w:lang w:val="en-US" w:eastAsia="en-US"/>
        </w:rPr>
        <w:t>transformer which was fitted with the training set</w:t>
      </w:r>
      <w:r w:rsidRPr="00E54E06">
        <w:rPr>
          <w:lang w:val="en-US" w:eastAsia="en-US"/>
        </w:rPr>
        <w:t>.</w:t>
      </w:r>
      <w:r>
        <w:rPr>
          <w:lang w:val="en-US" w:eastAsia="en-US"/>
        </w:rPr>
        <w:t xml:space="preserve"> This ensures to use the same exact topics and gets the probabilities for each new question to belong to </w:t>
      </w:r>
      <w:bookmarkStart w:id="11" w:name="_GoBack"/>
      <w:bookmarkEnd w:id="11"/>
      <w:r>
        <w:rPr>
          <w:lang w:val="en-US" w:eastAsia="en-US"/>
        </w:rPr>
        <w:t>each topic.</w:t>
      </w:r>
    </w:p>
    <w:p w14:paraId="23828762" w14:textId="34004A16" w:rsidR="007249EB" w:rsidRDefault="006127DA" w:rsidP="006127DA">
      <w:pPr>
        <w:pStyle w:val="Titre2"/>
      </w:pPr>
      <w:r>
        <w:lastRenderedPageBreak/>
        <w:t>Tag suggestions for new questions</w:t>
      </w:r>
    </w:p>
    <w:p w14:paraId="0A26F434" w14:textId="77777777" w:rsidR="006127DA" w:rsidRPr="006127DA" w:rsidRDefault="006127DA" w:rsidP="006127DA">
      <w:pPr>
        <w:rPr>
          <w:lang w:val="en-US" w:eastAsia="en-US"/>
        </w:rPr>
      </w:pPr>
    </w:p>
    <w:p w14:paraId="5558AC62" w14:textId="77777777" w:rsidR="007249EB" w:rsidRPr="00D03AA8" w:rsidRDefault="007249EB" w:rsidP="00D03AA8">
      <w:pPr>
        <w:rPr>
          <w:lang w:val="en-US" w:eastAsia="en-US"/>
        </w:rPr>
      </w:pPr>
    </w:p>
    <w:p w14:paraId="72A0BA07" w14:textId="0D01E3D4" w:rsidR="006B228B" w:rsidRPr="00E960FA" w:rsidRDefault="00E960FA" w:rsidP="00D03AA8">
      <w:pPr>
        <w:pStyle w:val="Titre1"/>
        <w:rPr>
          <w:lang w:val="en-GB" w:eastAsia="en-US"/>
        </w:rPr>
      </w:pPr>
      <w:r w:rsidRPr="00E960FA">
        <w:rPr>
          <w:lang w:val="en-GB" w:eastAsia="en-US"/>
        </w:rPr>
        <w:t>Principle of tag recommendation system based on supervised algorithm</w:t>
      </w:r>
    </w:p>
    <w:bookmarkEnd w:id="1"/>
    <w:p w14:paraId="4CC4E759" w14:textId="77777777" w:rsidR="00761324" w:rsidRPr="004D2CEF" w:rsidRDefault="00761324" w:rsidP="008C7555">
      <w:pPr>
        <w:pStyle w:val="EndofDocument"/>
        <w:rPr>
          <w:rFonts w:cs="Tahoma"/>
        </w:rPr>
      </w:pPr>
      <w:r w:rsidRPr="004D2CEF">
        <w:rPr>
          <w:rFonts w:cs="Tahoma"/>
        </w:rPr>
        <w:t>END OF DOCUMENT</w:t>
      </w:r>
    </w:p>
    <w:sectPr w:rsidR="00761324" w:rsidRPr="004D2CEF" w:rsidSect="00382542"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 w:code="9"/>
      <w:pgMar w:top="1701" w:right="1134" w:bottom="1418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AA024" w14:textId="77777777" w:rsidR="006C0E19" w:rsidRDefault="006C0E19">
      <w:r>
        <w:separator/>
      </w:r>
    </w:p>
  </w:endnote>
  <w:endnote w:type="continuationSeparator" w:id="0">
    <w:p w14:paraId="2267CFA3" w14:textId="77777777" w:rsidR="006C0E19" w:rsidRDefault="006C0E19">
      <w:r>
        <w:continuationSeparator/>
      </w:r>
    </w:p>
  </w:endnote>
  <w:endnote w:type="continuationNotice" w:id="1">
    <w:p w14:paraId="130EC699" w14:textId="77777777" w:rsidR="006C0E19" w:rsidRDefault="006C0E1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E75F" w14:textId="77777777" w:rsidR="00E36854" w:rsidRDefault="00E36854" w:rsidP="002F7B04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CC4E760" w14:textId="77777777" w:rsidR="00E36854" w:rsidRDefault="00E36854" w:rsidP="002F7B04">
    <w:pPr>
      <w:pStyle w:val="Pieddepage"/>
      <w:ind w:right="360"/>
    </w:pPr>
  </w:p>
  <w:p w14:paraId="4CC4E761" w14:textId="77777777" w:rsidR="00E36854" w:rsidRDefault="00E368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E762" w14:textId="76794CCA" w:rsidR="00E36854" w:rsidRPr="00D32C41" w:rsidRDefault="00E36854" w:rsidP="00D32C41">
    <w:pPr>
      <w:pStyle w:val="Pieddepage"/>
      <w:jc w:val="center"/>
      <w:rPr>
        <w:rStyle w:val="Numrodepage"/>
        <w:sz w:val="16"/>
        <w:szCs w:val="16"/>
        <w:lang w:val="en-GB"/>
      </w:rPr>
    </w:pPr>
    <w:r>
      <w:rPr>
        <w:noProof/>
        <w:sz w:val="16"/>
        <w:szCs w:val="16"/>
        <w:lang w:eastAsia="ja-JP"/>
      </w:rPr>
      <w:drawing>
        <wp:anchor distT="0" distB="0" distL="114300" distR="114300" simplePos="0" relativeHeight="251658241" behindDoc="1" locked="0" layoutInCell="1" allowOverlap="1" wp14:anchorId="4CC4E769" wp14:editId="4CC4E76A">
          <wp:simplePos x="0" y="0"/>
          <wp:positionH relativeFrom="column">
            <wp:posOffset>4832985</wp:posOffset>
          </wp:positionH>
          <wp:positionV relativeFrom="paragraph">
            <wp:posOffset>-346710</wp:posOffset>
          </wp:positionV>
          <wp:extent cx="1847850" cy="704850"/>
          <wp:effectExtent l="0" t="0" r="0" b="0"/>
          <wp:wrapNone/>
          <wp:docPr id="2" name="Image 1" descr="Alcatel-Lucent Enterpri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Alcatel-Lucent Enterpri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704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32C41">
      <w:rPr>
        <w:sz w:val="16"/>
        <w:szCs w:val="16"/>
        <w:lang w:val="en-GB"/>
      </w:rPr>
      <w:t>All Rights Reser</w:t>
    </w:r>
    <w:r>
      <w:rPr>
        <w:sz w:val="16"/>
        <w:szCs w:val="16"/>
        <w:lang w:val="en-GB"/>
      </w:rPr>
      <w:t>ved © Alcatel-Lucent Enterprise 2017</w:t>
    </w:r>
    <w:r w:rsidRPr="00D32C41">
      <w:rPr>
        <w:sz w:val="16"/>
        <w:szCs w:val="16"/>
        <w:lang w:val="en-GB"/>
      </w:rPr>
      <w:br/>
    </w:r>
    <w:r w:rsidRPr="00D32C41">
      <w:rPr>
        <w:rStyle w:val="Numrodepage"/>
        <w:sz w:val="18"/>
        <w:szCs w:val="18"/>
        <w:lang w:val="en-US"/>
      </w:rPr>
      <w:t xml:space="preserve">Page </w:t>
    </w:r>
    <w:r w:rsidRPr="00D32C41">
      <w:rPr>
        <w:rStyle w:val="Numrodepage"/>
        <w:sz w:val="18"/>
        <w:szCs w:val="18"/>
      </w:rPr>
      <w:fldChar w:fldCharType="begin"/>
    </w:r>
    <w:r w:rsidRPr="00D32C41">
      <w:rPr>
        <w:rStyle w:val="Numrodepage"/>
        <w:sz w:val="18"/>
        <w:szCs w:val="18"/>
        <w:lang w:val="en-US"/>
      </w:rPr>
      <w:instrText xml:space="preserve">PAGE  </w:instrText>
    </w:r>
    <w:r w:rsidRPr="00D32C41">
      <w:rPr>
        <w:rStyle w:val="Numrodepage"/>
        <w:sz w:val="18"/>
        <w:szCs w:val="18"/>
      </w:rPr>
      <w:fldChar w:fldCharType="separate"/>
    </w:r>
    <w:r w:rsidR="000226BA">
      <w:rPr>
        <w:rStyle w:val="Numrodepage"/>
        <w:noProof/>
        <w:sz w:val="18"/>
        <w:szCs w:val="18"/>
        <w:lang w:val="en-US"/>
      </w:rPr>
      <w:t>7</w:t>
    </w:r>
    <w:r w:rsidRPr="00D32C41">
      <w:rPr>
        <w:rStyle w:val="Numrodepage"/>
        <w:sz w:val="18"/>
        <w:szCs w:val="18"/>
      </w:rPr>
      <w:fldChar w:fldCharType="end"/>
    </w:r>
    <w:r w:rsidRPr="00D32C41">
      <w:rPr>
        <w:rStyle w:val="Numrodepage"/>
        <w:sz w:val="18"/>
        <w:szCs w:val="18"/>
        <w:lang w:val="en-US"/>
      </w:rPr>
      <w:t>/</w:t>
    </w:r>
    <w:r w:rsidRPr="00D32C41">
      <w:rPr>
        <w:rStyle w:val="Numrodepage"/>
        <w:sz w:val="18"/>
        <w:szCs w:val="18"/>
      </w:rPr>
      <w:fldChar w:fldCharType="begin"/>
    </w:r>
    <w:r w:rsidRPr="00D32C41">
      <w:rPr>
        <w:rStyle w:val="Numrodepage"/>
        <w:sz w:val="18"/>
        <w:szCs w:val="18"/>
        <w:lang w:val="en-US"/>
      </w:rPr>
      <w:instrText xml:space="preserve"> NUMPAGES </w:instrText>
    </w:r>
    <w:r w:rsidRPr="00D32C41">
      <w:rPr>
        <w:rStyle w:val="Numrodepage"/>
        <w:sz w:val="18"/>
        <w:szCs w:val="18"/>
      </w:rPr>
      <w:fldChar w:fldCharType="separate"/>
    </w:r>
    <w:r w:rsidR="000226BA">
      <w:rPr>
        <w:rStyle w:val="Numrodepage"/>
        <w:noProof/>
        <w:sz w:val="18"/>
        <w:szCs w:val="18"/>
        <w:lang w:val="en-US"/>
      </w:rPr>
      <w:t>7</w:t>
    </w:r>
    <w:r w:rsidRPr="00D32C41">
      <w:rPr>
        <w:rStyle w:val="Numrodepage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E765" w14:textId="77777777" w:rsidR="00E36854" w:rsidRDefault="00E36854" w:rsidP="00E9156E">
    <w:pPr>
      <w:pStyle w:val="Pieddepage"/>
      <w:tabs>
        <w:tab w:val="clear" w:pos="4536"/>
        <w:tab w:val="clear" w:pos="9072"/>
        <w:tab w:val="right" w:pos="9540"/>
      </w:tabs>
      <w:jc w:val="center"/>
      <w:rPr>
        <w:szCs w:val="20"/>
        <w:lang w:val="en-GB"/>
      </w:rPr>
    </w:pPr>
  </w:p>
  <w:p w14:paraId="4CC4E766" w14:textId="2A7EFF93" w:rsidR="00E36854" w:rsidRDefault="00E36854" w:rsidP="00E9156E">
    <w:pPr>
      <w:pStyle w:val="Pieddepage"/>
      <w:tabs>
        <w:tab w:val="clear" w:pos="4536"/>
        <w:tab w:val="clear" w:pos="9072"/>
        <w:tab w:val="right" w:pos="9540"/>
      </w:tabs>
      <w:spacing w:after="0"/>
      <w:jc w:val="center"/>
      <w:rPr>
        <w:sz w:val="16"/>
        <w:szCs w:val="16"/>
        <w:lang w:val="en-GB"/>
      </w:rPr>
    </w:pPr>
    <w:r w:rsidRPr="00D32C41">
      <w:rPr>
        <w:sz w:val="16"/>
        <w:szCs w:val="16"/>
        <w:lang w:val="en-GB"/>
      </w:rPr>
      <w:t xml:space="preserve">All Rights Reserved © Alcatel-Lucent </w:t>
    </w:r>
    <w:r>
      <w:rPr>
        <w:sz w:val="16"/>
        <w:szCs w:val="16"/>
        <w:lang w:val="en-GB"/>
      </w:rPr>
      <w:t>Enterprise 201</w:t>
    </w:r>
    <w:r w:rsidR="00365B77">
      <w:rPr>
        <w:sz w:val="16"/>
        <w:szCs w:val="16"/>
        <w:lang w:val="en-GB"/>
      </w:rPr>
      <w:t>8</w:t>
    </w:r>
  </w:p>
  <w:p w14:paraId="4CC4E767" w14:textId="16650C8F" w:rsidR="00E36854" w:rsidRPr="00D32C41" w:rsidRDefault="00E36854" w:rsidP="00E9156E">
    <w:pPr>
      <w:pStyle w:val="Pieddepage"/>
      <w:tabs>
        <w:tab w:val="clear" w:pos="4536"/>
        <w:tab w:val="clear" w:pos="9072"/>
        <w:tab w:val="right" w:pos="9540"/>
      </w:tabs>
      <w:spacing w:after="0"/>
      <w:jc w:val="center"/>
      <w:rPr>
        <w:sz w:val="18"/>
        <w:szCs w:val="18"/>
        <w:lang w:val="en-GB"/>
      </w:rPr>
    </w:pPr>
    <w:r w:rsidRPr="00D32C41">
      <w:rPr>
        <w:rStyle w:val="Numrodepage"/>
        <w:sz w:val="18"/>
        <w:szCs w:val="18"/>
        <w:lang w:val="en-GB"/>
      </w:rPr>
      <w:t xml:space="preserve">Page </w:t>
    </w:r>
    <w:r w:rsidRPr="00D32C41">
      <w:rPr>
        <w:rStyle w:val="Numrodepage"/>
        <w:sz w:val="18"/>
        <w:szCs w:val="18"/>
      </w:rPr>
      <w:fldChar w:fldCharType="begin"/>
    </w:r>
    <w:r w:rsidRPr="00D32C41">
      <w:rPr>
        <w:rStyle w:val="Numrodepage"/>
        <w:sz w:val="18"/>
        <w:szCs w:val="18"/>
        <w:lang w:val="en-GB"/>
      </w:rPr>
      <w:instrText xml:space="preserve">PAGE  </w:instrText>
    </w:r>
    <w:r w:rsidRPr="00D32C41">
      <w:rPr>
        <w:rStyle w:val="Numrodepage"/>
        <w:sz w:val="18"/>
        <w:szCs w:val="18"/>
      </w:rPr>
      <w:fldChar w:fldCharType="separate"/>
    </w:r>
    <w:r w:rsidR="000226BA">
      <w:rPr>
        <w:rStyle w:val="Numrodepage"/>
        <w:noProof/>
        <w:sz w:val="18"/>
        <w:szCs w:val="18"/>
        <w:lang w:val="en-GB"/>
      </w:rPr>
      <w:t>1</w:t>
    </w:r>
    <w:r w:rsidRPr="00D32C41">
      <w:rPr>
        <w:rStyle w:val="Numrodepage"/>
        <w:sz w:val="18"/>
        <w:szCs w:val="18"/>
      </w:rPr>
      <w:fldChar w:fldCharType="end"/>
    </w:r>
    <w:r w:rsidRPr="00D32C41">
      <w:rPr>
        <w:rStyle w:val="Numrodepage"/>
        <w:sz w:val="18"/>
        <w:szCs w:val="18"/>
        <w:lang w:val="en-GB"/>
      </w:rPr>
      <w:t>/</w:t>
    </w:r>
    <w:r w:rsidRPr="00D32C41">
      <w:rPr>
        <w:rStyle w:val="Numrodepage"/>
        <w:sz w:val="18"/>
        <w:szCs w:val="18"/>
      </w:rPr>
      <w:fldChar w:fldCharType="begin"/>
    </w:r>
    <w:r w:rsidRPr="00D32C41">
      <w:rPr>
        <w:rStyle w:val="Numrodepage"/>
        <w:sz w:val="18"/>
        <w:szCs w:val="18"/>
        <w:lang w:val="en-GB"/>
      </w:rPr>
      <w:instrText xml:space="preserve"> NUMPAGES </w:instrText>
    </w:r>
    <w:r w:rsidRPr="00D32C41">
      <w:rPr>
        <w:rStyle w:val="Numrodepage"/>
        <w:sz w:val="18"/>
        <w:szCs w:val="18"/>
      </w:rPr>
      <w:fldChar w:fldCharType="separate"/>
    </w:r>
    <w:r w:rsidR="000226BA">
      <w:rPr>
        <w:rStyle w:val="Numrodepage"/>
        <w:noProof/>
        <w:sz w:val="18"/>
        <w:szCs w:val="18"/>
        <w:lang w:val="en-GB"/>
      </w:rPr>
      <w:t>7</w:t>
    </w:r>
    <w:r w:rsidRPr="00D32C41">
      <w:rPr>
        <w:rStyle w:val="Numrodepage"/>
        <w:sz w:val="18"/>
        <w:szCs w:val="18"/>
      </w:rPr>
      <w:fldChar w:fldCharType="end"/>
    </w:r>
  </w:p>
  <w:p w14:paraId="4CC4E768" w14:textId="77777777" w:rsidR="00E36854" w:rsidRPr="009F1EF3" w:rsidRDefault="00E36854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38421" w14:textId="77777777" w:rsidR="006C0E19" w:rsidRDefault="006C0E19">
      <w:r>
        <w:separator/>
      </w:r>
    </w:p>
  </w:footnote>
  <w:footnote w:type="continuationSeparator" w:id="0">
    <w:p w14:paraId="0E1B6882" w14:textId="77777777" w:rsidR="006C0E19" w:rsidRDefault="006C0E19">
      <w:r>
        <w:continuationSeparator/>
      </w:r>
    </w:p>
  </w:footnote>
  <w:footnote w:type="continuationNotice" w:id="1">
    <w:p w14:paraId="23413157" w14:textId="77777777" w:rsidR="006C0E19" w:rsidRDefault="006C0E19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E75E" w14:textId="226CAC97" w:rsidR="00E36854" w:rsidRPr="005C132C" w:rsidRDefault="006C0E19" w:rsidP="00B35A83">
    <w:pPr>
      <w:tabs>
        <w:tab w:val="center" w:pos="4536"/>
        <w:tab w:val="right" w:pos="9638"/>
      </w:tabs>
    </w:pPr>
    <w:sdt>
      <w:sdtPr>
        <w:alias w:val="Titre "/>
        <w:tag w:val=""/>
        <w:id w:val="1800111025"/>
        <w:placeholder>
          <w:docPart w:val="8C4DA6CE307947789B6C364CBEBE976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D00B3">
          <w:t>Openclassrooms - Parcours Data Scientist</w:t>
        </w:r>
      </w:sdtContent>
    </w:sdt>
    <w:r w:rsidR="00E36854" w:rsidRPr="005C132C">
      <w:tab/>
    </w:r>
    <w:r w:rsidR="00E36854">
      <w:fldChar w:fldCharType="begin"/>
    </w:r>
    <w:r w:rsidR="00E36854" w:rsidRPr="005C132C">
      <w:instrText xml:space="preserve"> REF TypeDoc \h  \* MERGEFORMAT </w:instrText>
    </w:r>
    <w:r w:rsidR="00E36854">
      <w:fldChar w:fldCharType="end"/>
    </w:r>
    <w:r w:rsidR="00E36854" w:rsidRPr="005C132C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C4E763" w14:textId="77777777" w:rsidR="00E36854" w:rsidRDefault="00E36854">
    <w:pPr>
      <w:pStyle w:val="En-tte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1" wp14:anchorId="4CC4E76B" wp14:editId="4CC4E76C">
          <wp:simplePos x="0" y="0"/>
          <wp:positionH relativeFrom="column">
            <wp:posOffset>4257675</wp:posOffset>
          </wp:positionH>
          <wp:positionV relativeFrom="paragraph">
            <wp:posOffset>-421640</wp:posOffset>
          </wp:positionV>
          <wp:extent cx="2463800" cy="941705"/>
          <wp:effectExtent l="0" t="0" r="0" b="0"/>
          <wp:wrapNone/>
          <wp:docPr id="1" name="Image 67" descr="D:\Documents\Modeles\AL_Enterprise_FullColor_logos\FullColor_logos\digital\AL_Enterprise_logo_RGB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7" descr="D:\Documents\Modeles\AL_Enterprise_FullColor_logos\FullColor_logos\digital\AL_Enterprise_logo_RGB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3800" cy="9417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CC4E764" w14:textId="77777777" w:rsidR="00E36854" w:rsidRDefault="00E3685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63983"/>
    <w:multiLevelType w:val="multilevel"/>
    <w:tmpl w:val="3D9AA820"/>
    <w:styleLink w:val="Listeencours1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color w:val="auto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color w:val="auto"/>
        <w:sz w:val="24"/>
      </w:rPr>
    </w:lvl>
    <w:lvl w:ilvl="3">
      <w:start w:val="1"/>
      <w:numFmt w:val="lowerLetter"/>
      <w:lvlText w:val="%4)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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tabs>
          <w:tab w:val="num" w:pos="5076"/>
        </w:tabs>
        <w:ind w:left="5076" w:hanging="567"/>
      </w:pPr>
      <w:rPr>
        <w:rFonts w:ascii="Symbol" w:hAnsi="Symbol" w:hint="default"/>
        <w:color w:val="auto"/>
      </w:rPr>
    </w:lvl>
  </w:abstractNum>
  <w:abstractNum w:abstractNumId="1" w15:restartNumberingAfterBreak="0">
    <w:nsid w:val="06EB1E87"/>
    <w:multiLevelType w:val="multilevel"/>
    <w:tmpl w:val="554E1D48"/>
    <w:lvl w:ilvl="0">
      <w:numFmt w:val="decimal"/>
      <w:pStyle w:val="Titre1"/>
      <w:lvlText w:val="%1."/>
      <w:lvlJc w:val="left"/>
      <w:pPr>
        <w:tabs>
          <w:tab w:val="num" w:pos="936"/>
        </w:tabs>
        <w:ind w:left="936" w:hanging="794"/>
      </w:pPr>
      <w:rPr>
        <w:rFonts w:ascii="Trebuchet MS" w:hAnsi="Trebuchet MS" w:hint="default"/>
        <w:color w:val="auto"/>
        <w:sz w:val="28"/>
      </w:rPr>
    </w:lvl>
    <w:lvl w:ilvl="1">
      <w:start w:val="1"/>
      <w:numFmt w:val="decimal"/>
      <w:pStyle w:val="Titre2"/>
      <w:lvlText w:val="%1.%2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sz w:val="24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color w:val="auto"/>
        <w:sz w:val="22"/>
      </w:rPr>
    </w:lvl>
    <w:lvl w:ilvl="3">
      <w:start w:val="1"/>
      <w:numFmt w:val="lowerLetter"/>
      <w:pStyle w:val="Titre4"/>
      <w:lvlText w:val="%4)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4">
      <w:start w:val="1"/>
      <w:numFmt w:val="bullet"/>
      <w:pStyle w:val="Titre5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  <w:color w:val="auto"/>
      </w:rPr>
    </w:lvl>
    <w:lvl w:ilvl="5">
      <w:start w:val="1"/>
      <w:numFmt w:val="lowerRoman"/>
      <w:pStyle w:val="Titre6"/>
      <w:lvlText w:val="%6.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6">
      <w:start w:val="1"/>
      <w:numFmt w:val="bullet"/>
      <w:pStyle w:val="Titre7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7">
      <w:start w:val="1"/>
      <w:numFmt w:val="bullet"/>
      <w:pStyle w:val="Titre8"/>
      <w:lvlText w:val="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  <w:color w:val="auto"/>
      </w:rPr>
    </w:lvl>
    <w:lvl w:ilvl="8">
      <w:start w:val="1"/>
      <w:numFmt w:val="bullet"/>
      <w:pStyle w:val="Titre9"/>
      <w:lvlText w:val=""/>
      <w:lvlJc w:val="left"/>
      <w:pPr>
        <w:tabs>
          <w:tab w:val="num" w:pos="5076"/>
        </w:tabs>
        <w:ind w:left="5076" w:hanging="567"/>
      </w:pPr>
      <w:rPr>
        <w:rFonts w:ascii="Symbol" w:hAnsi="Symbol" w:hint="default"/>
        <w:color w:val="auto"/>
      </w:rPr>
    </w:lvl>
  </w:abstractNum>
  <w:abstractNum w:abstractNumId="2" w15:restartNumberingAfterBreak="0">
    <w:nsid w:val="07E03F95"/>
    <w:multiLevelType w:val="hybridMultilevel"/>
    <w:tmpl w:val="DAACB5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53B9D"/>
    <w:multiLevelType w:val="hybridMultilevel"/>
    <w:tmpl w:val="BA48D2F4"/>
    <w:lvl w:ilvl="0" w:tplc="9E546658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F796F"/>
    <w:multiLevelType w:val="hybridMultilevel"/>
    <w:tmpl w:val="CEDED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84857"/>
    <w:multiLevelType w:val="hybridMultilevel"/>
    <w:tmpl w:val="C9A2FD32"/>
    <w:lvl w:ilvl="0" w:tplc="1E7CC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B4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67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225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DA23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84F6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DAC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BC68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2A6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70225D5"/>
    <w:multiLevelType w:val="hybridMultilevel"/>
    <w:tmpl w:val="66C4F246"/>
    <w:lvl w:ilvl="0" w:tplc="7DC21192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B5C92"/>
    <w:multiLevelType w:val="hybridMultilevel"/>
    <w:tmpl w:val="5150CB12"/>
    <w:lvl w:ilvl="0" w:tplc="2B8AB820">
      <w:start w:val="1"/>
      <w:numFmt w:val="decimal"/>
      <w:pStyle w:val="ActionPoint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D3E62BC"/>
    <w:multiLevelType w:val="multilevel"/>
    <w:tmpl w:val="B0A64AC2"/>
    <w:styleLink w:val="111111"/>
    <w:lvl w:ilvl="0">
      <w:start w:val="10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rebuchet MS" w:hAnsi="Trebuchet MS" w:hint="default"/>
        <w:color w:val="auto"/>
        <w:sz w:val="20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1134"/>
      </w:pPr>
      <w:rPr>
        <w:rFonts w:ascii="Trebuchet MS" w:hAnsi="Trebuchet MS"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2835" w:hanging="1701"/>
      </w:pPr>
      <w:rPr>
        <w:rFonts w:ascii="Trebuchet MS" w:hAnsi="Trebuchet MS" w:hint="default"/>
        <w:color w:val="auto"/>
        <w:sz w:val="24"/>
      </w:rPr>
    </w:lvl>
    <w:lvl w:ilvl="3">
      <w:start w:val="1"/>
      <w:numFmt w:val="lowerLetter"/>
      <w:lvlText w:val="%4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  <w:color w:val="auto"/>
      </w:rPr>
    </w:lvl>
    <w:lvl w:ilvl="7">
      <w:start w:val="1"/>
      <w:numFmt w:val="bullet"/>
      <w:lvlText w:val="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  <w:color w:val="auto"/>
      </w:rPr>
    </w:lvl>
  </w:abstractNum>
  <w:abstractNum w:abstractNumId="9" w15:restartNumberingAfterBreak="0">
    <w:nsid w:val="2FA20F16"/>
    <w:multiLevelType w:val="hybridMultilevel"/>
    <w:tmpl w:val="AC32AFC2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1B62F8"/>
    <w:multiLevelType w:val="hybridMultilevel"/>
    <w:tmpl w:val="AC666FE0"/>
    <w:lvl w:ilvl="0" w:tplc="EAD220FC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22808"/>
    <w:multiLevelType w:val="hybridMultilevel"/>
    <w:tmpl w:val="EF3C83F8"/>
    <w:lvl w:ilvl="0" w:tplc="3DCE52C0">
      <w:start w:val="1"/>
      <w:numFmt w:val="decimal"/>
      <w:pStyle w:val="StyleActionPoin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212ACE"/>
    <w:multiLevelType w:val="hybridMultilevel"/>
    <w:tmpl w:val="477CEC4A"/>
    <w:lvl w:ilvl="0" w:tplc="834806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751D2"/>
    <w:multiLevelType w:val="hybridMultilevel"/>
    <w:tmpl w:val="3C6EA9CE"/>
    <w:lvl w:ilvl="0" w:tplc="BB14A3A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6E352F"/>
    <w:multiLevelType w:val="hybridMultilevel"/>
    <w:tmpl w:val="0D5CFBC6"/>
    <w:lvl w:ilvl="0" w:tplc="040C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637D6CCD"/>
    <w:multiLevelType w:val="hybridMultilevel"/>
    <w:tmpl w:val="90301BE6"/>
    <w:lvl w:ilvl="0" w:tplc="66FE740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1E00B4"/>
    <w:multiLevelType w:val="hybridMultilevel"/>
    <w:tmpl w:val="6DA49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039A4"/>
    <w:multiLevelType w:val="hybridMultilevel"/>
    <w:tmpl w:val="00EA6B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D92148"/>
    <w:multiLevelType w:val="multilevel"/>
    <w:tmpl w:val="08A861C6"/>
    <w:lvl w:ilvl="0">
      <w:start w:val="1"/>
      <w:numFmt w:val="bullet"/>
      <w:lvlText w:val=""/>
      <w:lvlJc w:val="left"/>
      <w:pPr>
        <w:tabs>
          <w:tab w:val="num" w:pos="936"/>
        </w:tabs>
        <w:ind w:left="936" w:hanging="794"/>
      </w:pPr>
      <w:rPr>
        <w:rFonts w:ascii="Symbol" w:hAnsi="Symbol" w:hint="default"/>
        <w:color w:val="auto"/>
        <w:sz w:val="28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ascii="Trebuchet MS" w:hAnsi="Trebuchet MS" w:hint="default"/>
        <w:color w:val="auto"/>
        <w:sz w:val="22"/>
      </w:rPr>
    </w:lvl>
    <w:lvl w:ilvl="3">
      <w:start w:val="1"/>
      <w:numFmt w:val="lowerLetter"/>
      <w:lvlText w:val="%4)"/>
      <w:lvlJc w:val="left"/>
      <w:pPr>
        <w:tabs>
          <w:tab w:val="num" w:pos="794"/>
        </w:tabs>
        <w:ind w:left="794" w:hanging="340"/>
      </w:pPr>
      <w:rPr>
        <w:rFonts w:hint="default"/>
      </w:rPr>
    </w:lvl>
    <w:lvl w:ilvl="4">
      <w:start w:val="1"/>
      <w:numFmt w:val="bullet"/>
      <w:lvlText w:val=""/>
      <w:lvlJc w:val="left"/>
      <w:pPr>
        <w:tabs>
          <w:tab w:val="num" w:pos="794"/>
        </w:tabs>
        <w:ind w:left="794" w:hanging="227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left"/>
      <w:pPr>
        <w:tabs>
          <w:tab w:val="num" w:pos="1247"/>
        </w:tabs>
        <w:ind w:left="1247" w:hanging="453"/>
      </w:pPr>
      <w:rPr>
        <w:rFonts w:hint="default"/>
      </w:rPr>
    </w:lvl>
    <w:lvl w:ilvl="6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7">
      <w:start w:val="1"/>
      <w:numFmt w:val="bullet"/>
      <w:lvlText w:val="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  <w:color w:val="auto"/>
      </w:rPr>
    </w:lvl>
    <w:lvl w:ilvl="8">
      <w:start w:val="1"/>
      <w:numFmt w:val="bullet"/>
      <w:lvlText w:val=""/>
      <w:lvlJc w:val="left"/>
      <w:pPr>
        <w:tabs>
          <w:tab w:val="num" w:pos="5076"/>
        </w:tabs>
        <w:ind w:left="5076" w:hanging="567"/>
      </w:pPr>
      <w:rPr>
        <w:rFonts w:ascii="Symbol" w:hAnsi="Symbol" w:hint="default"/>
        <w:color w:val="auto"/>
      </w:rPr>
    </w:lvl>
  </w:abstractNum>
  <w:abstractNum w:abstractNumId="19" w15:restartNumberingAfterBreak="0">
    <w:nsid w:val="6F8C1918"/>
    <w:multiLevelType w:val="hybridMultilevel"/>
    <w:tmpl w:val="3B30FAE0"/>
    <w:lvl w:ilvl="0" w:tplc="313640C6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7"/>
  </w:num>
  <w:num w:numId="5">
    <w:abstractNumId w:val="0"/>
  </w:num>
  <w:num w:numId="6">
    <w:abstractNumId w:val="6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16"/>
  </w:num>
  <w:num w:numId="12">
    <w:abstractNumId w:val="18"/>
  </w:num>
  <w:num w:numId="13">
    <w:abstractNumId w:val="12"/>
  </w:num>
  <w:num w:numId="14">
    <w:abstractNumId w:val="17"/>
  </w:num>
  <w:num w:numId="15">
    <w:abstractNumId w:val="4"/>
  </w:num>
  <w:num w:numId="16">
    <w:abstractNumId w:val="14"/>
  </w:num>
  <w:num w:numId="17">
    <w:abstractNumId w:val="1"/>
  </w:num>
  <w:num w:numId="18">
    <w:abstractNumId w:val="1"/>
  </w:num>
  <w:num w:numId="19">
    <w:abstractNumId w:val="19"/>
  </w:num>
  <w:num w:numId="20">
    <w:abstractNumId w:val="10"/>
  </w:num>
  <w:num w:numId="21">
    <w:abstractNumId w:val="13"/>
  </w:num>
  <w:num w:numId="22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fr-FR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>
      <o:colormru v:ext="edit" colors="purple,#7a02aa,#5d2d91,#b2bc00,#8b50a4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98"/>
    <w:rsid w:val="00012204"/>
    <w:rsid w:val="00013785"/>
    <w:rsid w:val="00014F4E"/>
    <w:rsid w:val="000226BA"/>
    <w:rsid w:val="000324DC"/>
    <w:rsid w:val="00032EB2"/>
    <w:rsid w:val="00033718"/>
    <w:rsid w:val="00035DAC"/>
    <w:rsid w:val="00036CA2"/>
    <w:rsid w:val="0004305A"/>
    <w:rsid w:val="0004725A"/>
    <w:rsid w:val="00047712"/>
    <w:rsid w:val="00047C5E"/>
    <w:rsid w:val="000553E6"/>
    <w:rsid w:val="000563E6"/>
    <w:rsid w:val="00061007"/>
    <w:rsid w:val="000645E3"/>
    <w:rsid w:val="000741D2"/>
    <w:rsid w:val="00074824"/>
    <w:rsid w:val="00074B7C"/>
    <w:rsid w:val="00080C0B"/>
    <w:rsid w:val="00081AC5"/>
    <w:rsid w:val="00082871"/>
    <w:rsid w:val="00086D32"/>
    <w:rsid w:val="000918AD"/>
    <w:rsid w:val="00097EBA"/>
    <w:rsid w:val="000A1F4E"/>
    <w:rsid w:val="000A2859"/>
    <w:rsid w:val="000A7623"/>
    <w:rsid w:val="000B3FD2"/>
    <w:rsid w:val="000B52C2"/>
    <w:rsid w:val="000B66F4"/>
    <w:rsid w:val="000B7814"/>
    <w:rsid w:val="000C08FD"/>
    <w:rsid w:val="000C0CEE"/>
    <w:rsid w:val="000C5F0C"/>
    <w:rsid w:val="000D06AD"/>
    <w:rsid w:val="000D48B3"/>
    <w:rsid w:val="000D65D0"/>
    <w:rsid w:val="000E1A85"/>
    <w:rsid w:val="000E3DC3"/>
    <w:rsid w:val="000E6F14"/>
    <w:rsid w:val="000E6FF5"/>
    <w:rsid w:val="000F0231"/>
    <w:rsid w:val="000F3F35"/>
    <w:rsid w:val="000F56CD"/>
    <w:rsid w:val="000F7F8F"/>
    <w:rsid w:val="00100ADF"/>
    <w:rsid w:val="001022D7"/>
    <w:rsid w:val="00103B3F"/>
    <w:rsid w:val="00104F9B"/>
    <w:rsid w:val="00107E3E"/>
    <w:rsid w:val="001110C8"/>
    <w:rsid w:val="00123024"/>
    <w:rsid w:val="00125B6D"/>
    <w:rsid w:val="00126278"/>
    <w:rsid w:val="001323E3"/>
    <w:rsid w:val="001363D2"/>
    <w:rsid w:val="00136F3C"/>
    <w:rsid w:val="00140EB2"/>
    <w:rsid w:val="00141778"/>
    <w:rsid w:val="00150601"/>
    <w:rsid w:val="001513A2"/>
    <w:rsid w:val="0015372D"/>
    <w:rsid w:val="00157F86"/>
    <w:rsid w:val="00167B08"/>
    <w:rsid w:val="00171114"/>
    <w:rsid w:val="001803E0"/>
    <w:rsid w:val="00180B06"/>
    <w:rsid w:val="00184670"/>
    <w:rsid w:val="00185C21"/>
    <w:rsid w:val="0018781C"/>
    <w:rsid w:val="00194C2B"/>
    <w:rsid w:val="001A0238"/>
    <w:rsid w:val="001A10F8"/>
    <w:rsid w:val="001C1E65"/>
    <w:rsid w:val="001C26D4"/>
    <w:rsid w:val="001C5031"/>
    <w:rsid w:val="001C541E"/>
    <w:rsid w:val="001E1773"/>
    <w:rsid w:val="001E3968"/>
    <w:rsid w:val="001F09AA"/>
    <w:rsid w:val="001F23E4"/>
    <w:rsid w:val="001F4A7A"/>
    <w:rsid w:val="00201F4A"/>
    <w:rsid w:val="00205D2A"/>
    <w:rsid w:val="002061F3"/>
    <w:rsid w:val="0020798F"/>
    <w:rsid w:val="00213A88"/>
    <w:rsid w:val="0021796E"/>
    <w:rsid w:val="00220463"/>
    <w:rsid w:val="00221539"/>
    <w:rsid w:val="00232DFD"/>
    <w:rsid w:val="0023339A"/>
    <w:rsid w:val="002333E0"/>
    <w:rsid w:val="00233475"/>
    <w:rsid w:val="00243C8E"/>
    <w:rsid w:val="002445D0"/>
    <w:rsid w:val="0024741B"/>
    <w:rsid w:val="00252780"/>
    <w:rsid w:val="0025319C"/>
    <w:rsid w:val="0025584D"/>
    <w:rsid w:val="0025584E"/>
    <w:rsid w:val="00261873"/>
    <w:rsid w:val="00261A5A"/>
    <w:rsid w:val="00261EC1"/>
    <w:rsid w:val="00262A18"/>
    <w:rsid w:val="00266D0E"/>
    <w:rsid w:val="002705F3"/>
    <w:rsid w:val="00272319"/>
    <w:rsid w:val="00277268"/>
    <w:rsid w:val="002779B7"/>
    <w:rsid w:val="00283D3A"/>
    <w:rsid w:val="00285630"/>
    <w:rsid w:val="0029303C"/>
    <w:rsid w:val="00295A41"/>
    <w:rsid w:val="00295EB0"/>
    <w:rsid w:val="002A7E56"/>
    <w:rsid w:val="002B08E0"/>
    <w:rsid w:val="002B216F"/>
    <w:rsid w:val="002B2D81"/>
    <w:rsid w:val="002B4293"/>
    <w:rsid w:val="002B6174"/>
    <w:rsid w:val="002B7301"/>
    <w:rsid w:val="002C0C93"/>
    <w:rsid w:val="002C17B3"/>
    <w:rsid w:val="002C1D39"/>
    <w:rsid w:val="002D24A6"/>
    <w:rsid w:val="002D24AC"/>
    <w:rsid w:val="002D2C99"/>
    <w:rsid w:val="002D46EA"/>
    <w:rsid w:val="002D635B"/>
    <w:rsid w:val="002E0A69"/>
    <w:rsid w:val="002E212A"/>
    <w:rsid w:val="002E55AC"/>
    <w:rsid w:val="002F0955"/>
    <w:rsid w:val="002F1015"/>
    <w:rsid w:val="002F190E"/>
    <w:rsid w:val="002F207F"/>
    <w:rsid w:val="002F211B"/>
    <w:rsid w:val="002F52EA"/>
    <w:rsid w:val="002F6DBE"/>
    <w:rsid w:val="002F709D"/>
    <w:rsid w:val="002F7B04"/>
    <w:rsid w:val="00300914"/>
    <w:rsid w:val="00302755"/>
    <w:rsid w:val="00304C32"/>
    <w:rsid w:val="00305ED3"/>
    <w:rsid w:val="003068FF"/>
    <w:rsid w:val="00313ED8"/>
    <w:rsid w:val="0032032E"/>
    <w:rsid w:val="003203E7"/>
    <w:rsid w:val="00320A07"/>
    <w:rsid w:val="00320D9B"/>
    <w:rsid w:val="00323DED"/>
    <w:rsid w:val="00327745"/>
    <w:rsid w:val="00332B35"/>
    <w:rsid w:val="00334B1E"/>
    <w:rsid w:val="00337294"/>
    <w:rsid w:val="00337306"/>
    <w:rsid w:val="0034139B"/>
    <w:rsid w:val="0034184E"/>
    <w:rsid w:val="003449C1"/>
    <w:rsid w:val="00350DD8"/>
    <w:rsid w:val="00351C3F"/>
    <w:rsid w:val="00353402"/>
    <w:rsid w:val="003571A1"/>
    <w:rsid w:val="00357B6C"/>
    <w:rsid w:val="003606E4"/>
    <w:rsid w:val="0036423B"/>
    <w:rsid w:val="003644C6"/>
    <w:rsid w:val="00365765"/>
    <w:rsid w:val="00365B77"/>
    <w:rsid w:val="00365C40"/>
    <w:rsid w:val="00366DCC"/>
    <w:rsid w:val="00366F81"/>
    <w:rsid w:val="00372A0B"/>
    <w:rsid w:val="00373478"/>
    <w:rsid w:val="00373DB9"/>
    <w:rsid w:val="00374B43"/>
    <w:rsid w:val="0037503F"/>
    <w:rsid w:val="00380760"/>
    <w:rsid w:val="00381AA6"/>
    <w:rsid w:val="00382542"/>
    <w:rsid w:val="0038256C"/>
    <w:rsid w:val="00384124"/>
    <w:rsid w:val="0039567A"/>
    <w:rsid w:val="00395C3F"/>
    <w:rsid w:val="003A308D"/>
    <w:rsid w:val="003B194B"/>
    <w:rsid w:val="003B22E9"/>
    <w:rsid w:val="003B51DB"/>
    <w:rsid w:val="003B5291"/>
    <w:rsid w:val="003B5BC7"/>
    <w:rsid w:val="003C2BB3"/>
    <w:rsid w:val="003D3129"/>
    <w:rsid w:val="003D3998"/>
    <w:rsid w:val="003D4ACC"/>
    <w:rsid w:val="003D78B2"/>
    <w:rsid w:val="003D7D45"/>
    <w:rsid w:val="003E3B11"/>
    <w:rsid w:val="003E721A"/>
    <w:rsid w:val="003F1810"/>
    <w:rsid w:val="003F4E17"/>
    <w:rsid w:val="003F70B4"/>
    <w:rsid w:val="003F7DED"/>
    <w:rsid w:val="0040067E"/>
    <w:rsid w:val="0040096E"/>
    <w:rsid w:val="00401484"/>
    <w:rsid w:val="004034B3"/>
    <w:rsid w:val="00410933"/>
    <w:rsid w:val="00411F75"/>
    <w:rsid w:val="00412610"/>
    <w:rsid w:val="00412D8B"/>
    <w:rsid w:val="004176D7"/>
    <w:rsid w:val="00422538"/>
    <w:rsid w:val="00425625"/>
    <w:rsid w:val="00437120"/>
    <w:rsid w:val="00437A18"/>
    <w:rsid w:val="00453144"/>
    <w:rsid w:val="00453E50"/>
    <w:rsid w:val="0046061C"/>
    <w:rsid w:val="00460864"/>
    <w:rsid w:val="00461678"/>
    <w:rsid w:val="00462FBF"/>
    <w:rsid w:val="00463CBA"/>
    <w:rsid w:val="00465536"/>
    <w:rsid w:val="00475512"/>
    <w:rsid w:val="0048313A"/>
    <w:rsid w:val="00486C7A"/>
    <w:rsid w:val="004913B7"/>
    <w:rsid w:val="0049324F"/>
    <w:rsid w:val="00495600"/>
    <w:rsid w:val="004A01B6"/>
    <w:rsid w:val="004A529D"/>
    <w:rsid w:val="004B0000"/>
    <w:rsid w:val="004B17D6"/>
    <w:rsid w:val="004B1F13"/>
    <w:rsid w:val="004B37F6"/>
    <w:rsid w:val="004C403B"/>
    <w:rsid w:val="004C4BFE"/>
    <w:rsid w:val="004C5F4E"/>
    <w:rsid w:val="004C7AD3"/>
    <w:rsid w:val="004C7EB4"/>
    <w:rsid w:val="004D15C1"/>
    <w:rsid w:val="004D2CEF"/>
    <w:rsid w:val="004D4152"/>
    <w:rsid w:val="004E0390"/>
    <w:rsid w:val="004E4109"/>
    <w:rsid w:val="004E7259"/>
    <w:rsid w:val="004F2055"/>
    <w:rsid w:val="004F7204"/>
    <w:rsid w:val="005005A1"/>
    <w:rsid w:val="00502371"/>
    <w:rsid w:val="00504E20"/>
    <w:rsid w:val="00505100"/>
    <w:rsid w:val="005156C3"/>
    <w:rsid w:val="00515DEE"/>
    <w:rsid w:val="00517502"/>
    <w:rsid w:val="005226A1"/>
    <w:rsid w:val="00522750"/>
    <w:rsid w:val="00527E1E"/>
    <w:rsid w:val="005353C6"/>
    <w:rsid w:val="005365D1"/>
    <w:rsid w:val="00536EC4"/>
    <w:rsid w:val="00537225"/>
    <w:rsid w:val="0054301B"/>
    <w:rsid w:val="00544FA3"/>
    <w:rsid w:val="00545346"/>
    <w:rsid w:val="005461E9"/>
    <w:rsid w:val="005515A6"/>
    <w:rsid w:val="00551C1A"/>
    <w:rsid w:val="00557879"/>
    <w:rsid w:val="00560FCE"/>
    <w:rsid w:val="00561B83"/>
    <w:rsid w:val="00561B93"/>
    <w:rsid w:val="00563329"/>
    <w:rsid w:val="00566E49"/>
    <w:rsid w:val="00567EEB"/>
    <w:rsid w:val="0057143D"/>
    <w:rsid w:val="00571750"/>
    <w:rsid w:val="00572A09"/>
    <w:rsid w:val="00574132"/>
    <w:rsid w:val="005758B8"/>
    <w:rsid w:val="00577D85"/>
    <w:rsid w:val="00580B36"/>
    <w:rsid w:val="00580D81"/>
    <w:rsid w:val="0058119B"/>
    <w:rsid w:val="00583504"/>
    <w:rsid w:val="00583754"/>
    <w:rsid w:val="00587040"/>
    <w:rsid w:val="00594A6E"/>
    <w:rsid w:val="00595621"/>
    <w:rsid w:val="005A142C"/>
    <w:rsid w:val="005A21A6"/>
    <w:rsid w:val="005B5CEC"/>
    <w:rsid w:val="005B7E20"/>
    <w:rsid w:val="005C132C"/>
    <w:rsid w:val="005C184F"/>
    <w:rsid w:val="005C5F95"/>
    <w:rsid w:val="005C62A6"/>
    <w:rsid w:val="005C7042"/>
    <w:rsid w:val="005D00B3"/>
    <w:rsid w:val="005D1B5B"/>
    <w:rsid w:val="005E2570"/>
    <w:rsid w:val="005F2E1D"/>
    <w:rsid w:val="005F40C4"/>
    <w:rsid w:val="006039E1"/>
    <w:rsid w:val="00604ECA"/>
    <w:rsid w:val="006072E6"/>
    <w:rsid w:val="00610A2F"/>
    <w:rsid w:val="006127DA"/>
    <w:rsid w:val="00612AD4"/>
    <w:rsid w:val="00614970"/>
    <w:rsid w:val="006155D6"/>
    <w:rsid w:val="00620A32"/>
    <w:rsid w:val="00621172"/>
    <w:rsid w:val="00622ED0"/>
    <w:rsid w:val="00623093"/>
    <w:rsid w:val="00626002"/>
    <w:rsid w:val="006303F5"/>
    <w:rsid w:val="006311D2"/>
    <w:rsid w:val="00632D39"/>
    <w:rsid w:val="006335E5"/>
    <w:rsid w:val="00634AF3"/>
    <w:rsid w:val="00637F9B"/>
    <w:rsid w:val="0064356A"/>
    <w:rsid w:val="00644641"/>
    <w:rsid w:val="00645C2D"/>
    <w:rsid w:val="00645EBB"/>
    <w:rsid w:val="0064787C"/>
    <w:rsid w:val="0065303E"/>
    <w:rsid w:val="0065760C"/>
    <w:rsid w:val="00661FFA"/>
    <w:rsid w:val="00667780"/>
    <w:rsid w:val="00674985"/>
    <w:rsid w:val="00682A21"/>
    <w:rsid w:val="00687AA3"/>
    <w:rsid w:val="00692C04"/>
    <w:rsid w:val="00694252"/>
    <w:rsid w:val="00695497"/>
    <w:rsid w:val="006A0331"/>
    <w:rsid w:val="006A396D"/>
    <w:rsid w:val="006A5358"/>
    <w:rsid w:val="006A62B8"/>
    <w:rsid w:val="006A6945"/>
    <w:rsid w:val="006B1ED2"/>
    <w:rsid w:val="006B228B"/>
    <w:rsid w:val="006B2C79"/>
    <w:rsid w:val="006B316A"/>
    <w:rsid w:val="006B3A99"/>
    <w:rsid w:val="006B4F66"/>
    <w:rsid w:val="006C08E8"/>
    <w:rsid w:val="006C0E19"/>
    <w:rsid w:val="006C201A"/>
    <w:rsid w:val="006C26D3"/>
    <w:rsid w:val="006C4FCB"/>
    <w:rsid w:val="006D031B"/>
    <w:rsid w:val="006D2096"/>
    <w:rsid w:val="006D336B"/>
    <w:rsid w:val="006E07A7"/>
    <w:rsid w:val="006E15D0"/>
    <w:rsid w:val="006E6FD2"/>
    <w:rsid w:val="006E765D"/>
    <w:rsid w:val="006F64DC"/>
    <w:rsid w:val="00706F1E"/>
    <w:rsid w:val="00707E0A"/>
    <w:rsid w:val="00710837"/>
    <w:rsid w:val="007131D6"/>
    <w:rsid w:val="00714DB7"/>
    <w:rsid w:val="00716D09"/>
    <w:rsid w:val="007176ED"/>
    <w:rsid w:val="007249EB"/>
    <w:rsid w:val="0073098B"/>
    <w:rsid w:val="00731166"/>
    <w:rsid w:val="007327AF"/>
    <w:rsid w:val="007348D9"/>
    <w:rsid w:val="007355D0"/>
    <w:rsid w:val="0073763A"/>
    <w:rsid w:val="00741779"/>
    <w:rsid w:val="00744459"/>
    <w:rsid w:val="00750C64"/>
    <w:rsid w:val="007520AD"/>
    <w:rsid w:val="007521D8"/>
    <w:rsid w:val="00752A64"/>
    <w:rsid w:val="007550D1"/>
    <w:rsid w:val="00755F28"/>
    <w:rsid w:val="00760514"/>
    <w:rsid w:val="00761324"/>
    <w:rsid w:val="00761861"/>
    <w:rsid w:val="00761D6B"/>
    <w:rsid w:val="00763105"/>
    <w:rsid w:val="007636E3"/>
    <w:rsid w:val="0076659A"/>
    <w:rsid w:val="00771D45"/>
    <w:rsid w:val="00773579"/>
    <w:rsid w:val="00773ACF"/>
    <w:rsid w:val="007778DF"/>
    <w:rsid w:val="007779E8"/>
    <w:rsid w:val="00783341"/>
    <w:rsid w:val="0078371F"/>
    <w:rsid w:val="0078429A"/>
    <w:rsid w:val="0078531C"/>
    <w:rsid w:val="007864D2"/>
    <w:rsid w:val="00793962"/>
    <w:rsid w:val="00793A61"/>
    <w:rsid w:val="0079435E"/>
    <w:rsid w:val="007A040F"/>
    <w:rsid w:val="007A19C5"/>
    <w:rsid w:val="007A1C22"/>
    <w:rsid w:val="007B0305"/>
    <w:rsid w:val="007B18DD"/>
    <w:rsid w:val="007B2C60"/>
    <w:rsid w:val="007C06F1"/>
    <w:rsid w:val="007C0FCB"/>
    <w:rsid w:val="007C2471"/>
    <w:rsid w:val="007C3E0A"/>
    <w:rsid w:val="007C498E"/>
    <w:rsid w:val="007C59DB"/>
    <w:rsid w:val="007C6402"/>
    <w:rsid w:val="007D1DF1"/>
    <w:rsid w:val="007D20DD"/>
    <w:rsid w:val="007D29DE"/>
    <w:rsid w:val="007D3C68"/>
    <w:rsid w:val="007D54C0"/>
    <w:rsid w:val="007E07E7"/>
    <w:rsid w:val="007E64A9"/>
    <w:rsid w:val="007E6B3D"/>
    <w:rsid w:val="007F0A88"/>
    <w:rsid w:val="007F111B"/>
    <w:rsid w:val="007F212D"/>
    <w:rsid w:val="007F281D"/>
    <w:rsid w:val="007F4FC8"/>
    <w:rsid w:val="00815768"/>
    <w:rsid w:val="00815C45"/>
    <w:rsid w:val="00817AF1"/>
    <w:rsid w:val="00821AE5"/>
    <w:rsid w:val="00822422"/>
    <w:rsid w:val="00824E69"/>
    <w:rsid w:val="008258B3"/>
    <w:rsid w:val="00825BF3"/>
    <w:rsid w:val="00830F89"/>
    <w:rsid w:val="00834A4C"/>
    <w:rsid w:val="00836853"/>
    <w:rsid w:val="0084089E"/>
    <w:rsid w:val="00841F17"/>
    <w:rsid w:val="00842020"/>
    <w:rsid w:val="0084394C"/>
    <w:rsid w:val="008443FC"/>
    <w:rsid w:val="0084448C"/>
    <w:rsid w:val="00844802"/>
    <w:rsid w:val="00847C21"/>
    <w:rsid w:val="008518F7"/>
    <w:rsid w:val="00863652"/>
    <w:rsid w:val="00865320"/>
    <w:rsid w:val="00865420"/>
    <w:rsid w:val="0086611B"/>
    <w:rsid w:val="00866B7B"/>
    <w:rsid w:val="00867EE2"/>
    <w:rsid w:val="008713AF"/>
    <w:rsid w:val="008719FB"/>
    <w:rsid w:val="00873E10"/>
    <w:rsid w:val="00873EC3"/>
    <w:rsid w:val="008744B4"/>
    <w:rsid w:val="00874CE7"/>
    <w:rsid w:val="008754AA"/>
    <w:rsid w:val="00877C7C"/>
    <w:rsid w:val="008806ED"/>
    <w:rsid w:val="00882D61"/>
    <w:rsid w:val="00883387"/>
    <w:rsid w:val="00884E3B"/>
    <w:rsid w:val="00884EC5"/>
    <w:rsid w:val="008900DE"/>
    <w:rsid w:val="008929C3"/>
    <w:rsid w:val="008935E0"/>
    <w:rsid w:val="008942EB"/>
    <w:rsid w:val="008953E0"/>
    <w:rsid w:val="00895462"/>
    <w:rsid w:val="00895CAF"/>
    <w:rsid w:val="008A1EF0"/>
    <w:rsid w:val="008A373A"/>
    <w:rsid w:val="008A598B"/>
    <w:rsid w:val="008B0EB0"/>
    <w:rsid w:val="008B5A04"/>
    <w:rsid w:val="008B5F15"/>
    <w:rsid w:val="008C2798"/>
    <w:rsid w:val="008C2C82"/>
    <w:rsid w:val="008C3259"/>
    <w:rsid w:val="008C38C1"/>
    <w:rsid w:val="008C4573"/>
    <w:rsid w:val="008C45C7"/>
    <w:rsid w:val="008C7555"/>
    <w:rsid w:val="008C7BA1"/>
    <w:rsid w:val="008D0A6A"/>
    <w:rsid w:val="008D3F14"/>
    <w:rsid w:val="008E0435"/>
    <w:rsid w:val="008E2357"/>
    <w:rsid w:val="008E2737"/>
    <w:rsid w:val="008E4449"/>
    <w:rsid w:val="008E44E0"/>
    <w:rsid w:val="008E6311"/>
    <w:rsid w:val="008F01B5"/>
    <w:rsid w:val="008F1467"/>
    <w:rsid w:val="008F1660"/>
    <w:rsid w:val="008F3B68"/>
    <w:rsid w:val="00900817"/>
    <w:rsid w:val="00905414"/>
    <w:rsid w:val="00905EF6"/>
    <w:rsid w:val="00910E0A"/>
    <w:rsid w:val="0091679D"/>
    <w:rsid w:val="00917EF0"/>
    <w:rsid w:val="00922BAA"/>
    <w:rsid w:val="0093403E"/>
    <w:rsid w:val="0094003E"/>
    <w:rsid w:val="0094173B"/>
    <w:rsid w:val="0095087E"/>
    <w:rsid w:val="0095357F"/>
    <w:rsid w:val="00955F2E"/>
    <w:rsid w:val="0096117E"/>
    <w:rsid w:val="00964F58"/>
    <w:rsid w:val="00966641"/>
    <w:rsid w:val="009719E4"/>
    <w:rsid w:val="00974752"/>
    <w:rsid w:val="00974BFB"/>
    <w:rsid w:val="00976CA8"/>
    <w:rsid w:val="00982C40"/>
    <w:rsid w:val="00985198"/>
    <w:rsid w:val="009868E0"/>
    <w:rsid w:val="009911AA"/>
    <w:rsid w:val="00991662"/>
    <w:rsid w:val="00997697"/>
    <w:rsid w:val="00997AD4"/>
    <w:rsid w:val="009A1100"/>
    <w:rsid w:val="009A126C"/>
    <w:rsid w:val="009A129E"/>
    <w:rsid w:val="009A19C1"/>
    <w:rsid w:val="009A43E4"/>
    <w:rsid w:val="009A51D4"/>
    <w:rsid w:val="009B202E"/>
    <w:rsid w:val="009B32C7"/>
    <w:rsid w:val="009B5D2E"/>
    <w:rsid w:val="009B670F"/>
    <w:rsid w:val="009B7BAC"/>
    <w:rsid w:val="009C4882"/>
    <w:rsid w:val="009C55AC"/>
    <w:rsid w:val="009C72B6"/>
    <w:rsid w:val="009C748F"/>
    <w:rsid w:val="009D467E"/>
    <w:rsid w:val="009E1512"/>
    <w:rsid w:val="009E1F5D"/>
    <w:rsid w:val="009E440A"/>
    <w:rsid w:val="009F1EF3"/>
    <w:rsid w:val="009F2172"/>
    <w:rsid w:val="009F404B"/>
    <w:rsid w:val="009F4421"/>
    <w:rsid w:val="00A124E4"/>
    <w:rsid w:val="00A140F9"/>
    <w:rsid w:val="00A14C22"/>
    <w:rsid w:val="00A15072"/>
    <w:rsid w:val="00A16254"/>
    <w:rsid w:val="00A17F53"/>
    <w:rsid w:val="00A236E1"/>
    <w:rsid w:val="00A2579F"/>
    <w:rsid w:val="00A25BB4"/>
    <w:rsid w:val="00A30254"/>
    <w:rsid w:val="00A360BB"/>
    <w:rsid w:val="00A368EF"/>
    <w:rsid w:val="00A37242"/>
    <w:rsid w:val="00A42322"/>
    <w:rsid w:val="00A42D26"/>
    <w:rsid w:val="00A43076"/>
    <w:rsid w:val="00A43CBC"/>
    <w:rsid w:val="00A525CE"/>
    <w:rsid w:val="00A5285D"/>
    <w:rsid w:val="00A529F1"/>
    <w:rsid w:val="00A575C5"/>
    <w:rsid w:val="00A575D5"/>
    <w:rsid w:val="00A607BA"/>
    <w:rsid w:val="00A614CE"/>
    <w:rsid w:val="00A61D1E"/>
    <w:rsid w:val="00A65C5C"/>
    <w:rsid w:val="00A66AAD"/>
    <w:rsid w:val="00A710A8"/>
    <w:rsid w:val="00A71820"/>
    <w:rsid w:val="00A73D61"/>
    <w:rsid w:val="00A768C0"/>
    <w:rsid w:val="00A82E05"/>
    <w:rsid w:val="00A8392C"/>
    <w:rsid w:val="00A86BCC"/>
    <w:rsid w:val="00A877F6"/>
    <w:rsid w:val="00A90FD7"/>
    <w:rsid w:val="00A94489"/>
    <w:rsid w:val="00AA05F1"/>
    <w:rsid w:val="00AA06E0"/>
    <w:rsid w:val="00AA6000"/>
    <w:rsid w:val="00AA62F7"/>
    <w:rsid w:val="00AB015A"/>
    <w:rsid w:val="00AB5499"/>
    <w:rsid w:val="00AC04B5"/>
    <w:rsid w:val="00AC4932"/>
    <w:rsid w:val="00AD04F2"/>
    <w:rsid w:val="00AD64A4"/>
    <w:rsid w:val="00AE03C0"/>
    <w:rsid w:val="00AE1504"/>
    <w:rsid w:val="00AE2C8A"/>
    <w:rsid w:val="00AE597D"/>
    <w:rsid w:val="00AE63A8"/>
    <w:rsid w:val="00AE6FC5"/>
    <w:rsid w:val="00AF1BFF"/>
    <w:rsid w:val="00AF3D4B"/>
    <w:rsid w:val="00B0045E"/>
    <w:rsid w:val="00B00DFC"/>
    <w:rsid w:val="00B034A1"/>
    <w:rsid w:val="00B0630D"/>
    <w:rsid w:val="00B07A56"/>
    <w:rsid w:val="00B121AC"/>
    <w:rsid w:val="00B13E49"/>
    <w:rsid w:val="00B31883"/>
    <w:rsid w:val="00B31B42"/>
    <w:rsid w:val="00B3379D"/>
    <w:rsid w:val="00B33F3E"/>
    <w:rsid w:val="00B35487"/>
    <w:rsid w:val="00B3581D"/>
    <w:rsid w:val="00B35A83"/>
    <w:rsid w:val="00B36631"/>
    <w:rsid w:val="00B421D1"/>
    <w:rsid w:val="00B43AE0"/>
    <w:rsid w:val="00B43B3F"/>
    <w:rsid w:val="00B509E1"/>
    <w:rsid w:val="00B57155"/>
    <w:rsid w:val="00B57AAC"/>
    <w:rsid w:val="00B622A4"/>
    <w:rsid w:val="00B62A64"/>
    <w:rsid w:val="00B64EEC"/>
    <w:rsid w:val="00B7036E"/>
    <w:rsid w:val="00B70450"/>
    <w:rsid w:val="00B75EFA"/>
    <w:rsid w:val="00B764AA"/>
    <w:rsid w:val="00B77939"/>
    <w:rsid w:val="00B84227"/>
    <w:rsid w:val="00B860BA"/>
    <w:rsid w:val="00B869B4"/>
    <w:rsid w:val="00B86C04"/>
    <w:rsid w:val="00B91963"/>
    <w:rsid w:val="00B92899"/>
    <w:rsid w:val="00B933D4"/>
    <w:rsid w:val="00B94BA5"/>
    <w:rsid w:val="00B95CD6"/>
    <w:rsid w:val="00BA31DF"/>
    <w:rsid w:val="00BA3570"/>
    <w:rsid w:val="00BA57BB"/>
    <w:rsid w:val="00BB40C7"/>
    <w:rsid w:val="00BB4417"/>
    <w:rsid w:val="00BB49EF"/>
    <w:rsid w:val="00BB5A50"/>
    <w:rsid w:val="00BB6F17"/>
    <w:rsid w:val="00BC04DE"/>
    <w:rsid w:val="00BC1FBF"/>
    <w:rsid w:val="00BC3E8C"/>
    <w:rsid w:val="00BD5834"/>
    <w:rsid w:val="00BE0089"/>
    <w:rsid w:val="00BE0759"/>
    <w:rsid w:val="00BE0C23"/>
    <w:rsid w:val="00BE271F"/>
    <w:rsid w:val="00BE2A58"/>
    <w:rsid w:val="00BE4129"/>
    <w:rsid w:val="00BE54B6"/>
    <w:rsid w:val="00BE769E"/>
    <w:rsid w:val="00BF0EBF"/>
    <w:rsid w:val="00BF4DD2"/>
    <w:rsid w:val="00BF4E0B"/>
    <w:rsid w:val="00BF5822"/>
    <w:rsid w:val="00BF6205"/>
    <w:rsid w:val="00BF6D71"/>
    <w:rsid w:val="00C00793"/>
    <w:rsid w:val="00C10FFF"/>
    <w:rsid w:val="00C1413A"/>
    <w:rsid w:val="00C143A9"/>
    <w:rsid w:val="00C15CC3"/>
    <w:rsid w:val="00C20E09"/>
    <w:rsid w:val="00C210A4"/>
    <w:rsid w:val="00C2219C"/>
    <w:rsid w:val="00C339F3"/>
    <w:rsid w:val="00C40CED"/>
    <w:rsid w:val="00C414BF"/>
    <w:rsid w:val="00C41A38"/>
    <w:rsid w:val="00C42956"/>
    <w:rsid w:val="00C43783"/>
    <w:rsid w:val="00C4435D"/>
    <w:rsid w:val="00C459B3"/>
    <w:rsid w:val="00C518F2"/>
    <w:rsid w:val="00C5262C"/>
    <w:rsid w:val="00C53B9C"/>
    <w:rsid w:val="00C53FEC"/>
    <w:rsid w:val="00C554F2"/>
    <w:rsid w:val="00C600E5"/>
    <w:rsid w:val="00C60886"/>
    <w:rsid w:val="00C6203C"/>
    <w:rsid w:val="00C65CC6"/>
    <w:rsid w:val="00C6656C"/>
    <w:rsid w:val="00C66E81"/>
    <w:rsid w:val="00C72F11"/>
    <w:rsid w:val="00C76908"/>
    <w:rsid w:val="00C80CC5"/>
    <w:rsid w:val="00C869EC"/>
    <w:rsid w:val="00C900DA"/>
    <w:rsid w:val="00C9162D"/>
    <w:rsid w:val="00C918EB"/>
    <w:rsid w:val="00C91C6A"/>
    <w:rsid w:val="00C9224F"/>
    <w:rsid w:val="00C92545"/>
    <w:rsid w:val="00C92569"/>
    <w:rsid w:val="00CA1BA9"/>
    <w:rsid w:val="00CA2FCD"/>
    <w:rsid w:val="00CA64C1"/>
    <w:rsid w:val="00CB1648"/>
    <w:rsid w:val="00CB2FCF"/>
    <w:rsid w:val="00CB6814"/>
    <w:rsid w:val="00CC7B5A"/>
    <w:rsid w:val="00CD09B7"/>
    <w:rsid w:val="00CE3D33"/>
    <w:rsid w:val="00CE48BE"/>
    <w:rsid w:val="00CE62AA"/>
    <w:rsid w:val="00CF142B"/>
    <w:rsid w:val="00CF2F59"/>
    <w:rsid w:val="00CF4942"/>
    <w:rsid w:val="00CF559F"/>
    <w:rsid w:val="00CF6B7C"/>
    <w:rsid w:val="00CF7A8E"/>
    <w:rsid w:val="00D02075"/>
    <w:rsid w:val="00D037F1"/>
    <w:rsid w:val="00D03AA8"/>
    <w:rsid w:val="00D0611B"/>
    <w:rsid w:val="00D07E0C"/>
    <w:rsid w:val="00D12497"/>
    <w:rsid w:val="00D1608A"/>
    <w:rsid w:val="00D25574"/>
    <w:rsid w:val="00D30535"/>
    <w:rsid w:val="00D30B9F"/>
    <w:rsid w:val="00D32820"/>
    <w:rsid w:val="00D32C41"/>
    <w:rsid w:val="00D33DB7"/>
    <w:rsid w:val="00D421F6"/>
    <w:rsid w:val="00D42BC2"/>
    <w:rsid w:val="00D440B0"/>
    <w:rsid w:val="00D50642"/>
    <w:rsid w:val="00D5084C"/>
    <w:rsid w:val="00D518C1"/>
    <w:rsid w:val="00D551E3"/>
    <w:rsid w:val="00D5692F"/>
    <w:rsid w:val="00D623E4"/>
    <w:rsid w:val="00D656EB"/>
    <w:rsid w:val="00D65B6F"/>
    <w:rsid w:val="00D66FCE"/>
    <w:rsid w:val="00D70609"/>
    <w:rsid w:val="00D72E20"/>
    <w:rsid w:val="00D77FC0"/>
    <w:rsid w:val="00D83CF9"/>
    <w:rsid w:val="00D83E48"/>
    <w:rsid w:val="00D91595"/>
    <w:rsid w:val="00D96C41"/>
    <w:rsid w:val="00D979E3"/>
    <w:rsid w:val="00DA0564"/>
    <w:rsid w:val="00DA05A3"/>
    <w:rsid w:val="00DA0BF9"/>
    <w:rsid w:val="00DA2B8E"/>
    <w:rsid w:val="00DA37BA"/>
    <w:rsid w:val="00DA3FEA"/>
    <w:rsid w:val="00DA5C15"/>
    <w:rsid w:val="00DA6562"/>
    <w:rsid w:val="00DA7208"/>
    <w:rsid w:val="00DA7DDE"/>
    <w:rsid w:val="00DB57D7"/>
    <w:rsid w:val="00DB5859"/>
    <w:rsid w:val="00DB5953"/>
    <w:rsid w:val="00DB70EE"/>
    <w:rsid w:val="00DC2B3A"/>
    <w:rsid w:val="00DC3471"/>
    <w:rsid w:val="00DC3646"/>
    <w:rsid w:val="00DC52F0"/>
    <w:rsid w:val="00DC6AA2"/>
    <w:rsid w:val="00DC733D"/>
    <w:rsid w:val="00DD3D1C"/>
    <w:rsid w:val="00DD4B53"/>
    <w:rsid w:val="00DD5CD5"/>
    <w:rsid w:val="00DD62D2"/>
    <w:rsid w:val="00DD6959"/>
    <w:rsid w:val="00DD6D38"/>
    <w:rsid w:val="00DE0A27"/>
    <w:rsid w:val="00DE621D"/>
    <w:rsid w:val="00DE71FE"/>
    <w:rsid w:val="00DF05F4"/>
    <w:rsid w:val="00DF1674"/>
    <w:rsid w:val="00DF505F"/>
    <w:rsid w:val="00DF6902"/>
    <w:rsid w:val="00E009C0"/>
    <w:rsid w:val="00E01C3A"/>
    <w:rsid w:val="00E037CE"/>
    <w:rsid w:val="00E06CCC"/>
    <w:rsid w:val="00E077F8"/>
    <w:rsid w:val="00E10CD7"/>
    <w:rsid w:val="00E12610"/>
    <w:rsid w:val="00E22772"/>
    <w:rsid w:val="00E239A5"/>
    <w:rsid w:val="00E255E9"/>
    <w:rsid w:val="00E300F6"/>
    <w:rsid w:val="00E32503"/>
    <w:rsid w:val="00E34A64"/>
    <w:rsid w:val="00E34C97"/>
    <w:rsid w:val="00E3579A"/>
    <w:rsid w:val="00E35B98"/>
    <w:rsid w:val="00E36854"/>
    <w:rsid w:val="00E37030"/>
    <w:rsid w:val="00E37046"/>
    <w:rsid w:val="00E40638"/>
    <w:rsid w:val="00E4064B"/>
    <w:rsid w:val="00E421DE"/>
    <w:rsid w:val="00E43DE8"/>
    <w:rsid w:val="00E44C17"/>
    <w:rsid w:val="00E459CE"/>
    <w:rsid w:val="00E5043C"/>
    <w:rsid w:val="00E5121A"/>
    <w:rsid w:val="00E513C4"/>
    <w:rsid w:val="00E51F4D"/>
    <w:rsid w:val="00E54E06"/>
    <w:rsid w:val="00E55051"/>
    <w:rsid w:val="00E559E8"/>
    <w:rsid w:val="00E60931"/>
    <w:rsid w:val="00E609E7"/>
    <w:rsid w:val="00E71212"/>
    <w:rsid w:val="00E74042"/>
    <w:rsid w:val="00E74B50"/>
    <w:rsid w:val="00E76C03"/>
    <w:rsid w:val="00E818D4"/>
    <w:rsid w:val="00E8405B"/>
    <w:rsid w:val="00E9067B"/>
    <w:rsid w:val="00E9156E"/>
    <w:rsid w:val="00E960FA"/>
    <w:rsid w:val="00EA64C1"/>
    <w:rsid w:val="00EB05B6"/>
    <w:rsid w:val="00EB14A6"/>
    <w:rsid w:val="00EB433F"/>
    <w:rsid w:val="00EB4D3A"/>
    <w:rsid w:val="00EC1A68"/>
    <w:rsid w:val="00EC262C"/>
    <w:rsid w:val="00EC4041"/>
    <w:rsid w:val="00EC7257"/>
    <w:rsid w:val="00ED0BDB"/>
    <w:rsid w:val="00ED2A03"/>
    <w:rsid w:val="00ED7736"/>
    <w:rsid w:val="00EE3369"/>
    <w:rsid w:val="00EE5225"/>
    <w:rsid w:val="00EE6648"/>
    <w:rsid w:val="00EF01A9"/>
    <w:rsid w:val="00EF0313"/>
    <w:rsid w:val="00EF0E67"/>
    <w:rsid w:val="00F04AC1"/>
    <w:rsid w:val="00F07354"/>
    <w:rsid w:val="00F1338C"/>
    <w:rsid w:val="00F2011A"/>
    <w:rsid w:val="00F23395"/>
    <w:rsid w:val="00F2407A"/>
    <w:rsid w:val="00F24510"/>
    <w:rsid w:val="00F275C2"/>
    <w:rsid w:val="00F30914"/>
    <w:rsid w:val="00F40644"/>
    <w:rsid w:val="00F41027"/>
    <w:rsid w:val="00F41359"/>
    <w:rsid w:val="00F414F0"/>
    <w:rsid w:val="00F42D17"/>
    <w:rsid w:val="00F439F6"/>
    <w:rsid w:val="00F46327"/>
    <w:rsid w:val="00F46F3C"/>
    <w:rsid w:val="00F558D4"/>
    <w:rsid w:val="00F60606"/>
    <w:rsid w:val="00F61385"/>
    <w:rsid w:val="00F64213"/>
    <w:rsid w:val="00F65DF0"/>
    <w:rsid w:val="00F67AFB"/>
    <w:rsid w:val="00F80EED"/>
    <w:rsid w:val="00F828E1"/>
    <w:rsid w:val="00F84B4F"/>
    <w:rsid w:val="00F86110"/>
    <w:rsid w:val="00F86B70"/>
    <w:rsid w:val="00F87D88"/>
    <w:rsid w:val="00F930F4"/>
    <w:rsid w:val="00F9642D"/>
    <w:rsid w:val="00F97AFB"/>
    <w:rsid w:val="00F97DC6"/>
    <w:rsid w:val="00FA1ACC"/>
    <w:rsid w:val="00FA317C"/>
    <w:rsid w:val="00FA5B72"/>
    <w:rsid w:val="00FA7138"/>
    <w:rsid w:val="00FB03AE"/>
    <w:rsid w:val="00FB0693"/>
    <w:rsid w:val="00FB2C2A"/>
    <w:rsid w:val="00FB4F06"/>
    <w:rsid w:val="00FB4F47"/>
    <w:rsid w:val="00FB5683"/>
    <w:rsid w:val="00FB723E"/>
    <w:rsid w:val="00FC17A1"/>
    <w:rsid w:val="00FC6312"/>
    <w:rsid w:val="00FD07BB"/>
    <w:rsid w:val="00FD0E58"/>
    <w:rsid w:val="00FD2371"/>
    <w:rsid w:val="00FD3081"/>
    <w:rsid w:val="00FE4070"/>
    <w:rsid w:val="00FE6A58"/>
    <w:rsid w:val="00FE6E07"/>
    <w:rsid w:val="00FF1C8C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7a02aa,#5d2d91,#b2bc00,#8b50a4"/>
    </o:shapedefaults>
    <o:shapelayout v:ext="edit">
      <o:idmap v:ext="edit" data="1"/>
    </o:shapelayout>
  </w:shapeDefaults>
  <w:decimalSymbol w:val=","/>
  <w:listSeparator w:val=";"/>
  <w14:docId w14:val="4CC4E66D"/>
  <w15:docId w15:val="{889B55BA-15D5-4E54-9653-0F68275D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F1EF3"/>
    <w:pPr>
      <w:spacing w:after="120"/>
    </w:pPr>
    <w:rPr>
      <w:rFonts w:ascii="Tahoma" w:hAnsi="Tahoma"/>
      <w:szCs w:val="24"/>
    </w:rPr>
  </w:style>
  <w:style w:type="paragraph" w:styleId="Titre1">
    <w:name w:val="heading 1"/>
    <w:basedOn w:val="Normal"/>
    <w:next w:val="Normal"/>
    <w:qFormat/>
    <w:rsid w:val="00D518C1"/>
    <w:pPr>
      <w:keepNext/>
      <w:numPr>
        <w:numId w:val="2"/>
      </w:numPr>
      <w:spacing w:before="360" w:after="240"/>
      <w:outlineLvl w:val="0"/>
    </w:pPr>
    <w:rPr>
      <w:rFonts w:cs="Arial"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D518C1"/>
    <w:pPr>
      <w:keepNext/>
      <w:numPr>
        <w:ilvl w:val="1"/>
        <w:numId w:val="2"/>
      </w:numPr>
      <w:spacing w:before="240"/>
      <w:outlineLvl w:val="1"/>
    </w:pPr>
    <w:rPr>
      <w:rFonts w:cs="Arial"/>
      <w:bCs/>
      <w:iCs/>
      <w:sz w:val="24"/>
      <w:szCs w:val="28"/>
      <w:lang w:val="en-US" w:eastAsia="en-US"/>
    </w:rPr>
  </w:style>
  <w:style w:type="paragraph" w:styleId="Titre3">
    <w:name w:val="heading 3"/>
    <w:basedOn w:val="Normal"/>
    <w:next w:val="Normal"/>
    <w:qFormat/>
    <w:rsid w:val="00D518C1"/>
    <w:pPr>
      <w:keepNext/>
      <w:numPr>
        <w:ilvl w:val="2"/>
        <w:numId w:val="2"/>
      </w:numPr>
      <w:spacing w:before="240"/>
      <w:outlineLvl w:val="2"/>
    </w:pPr>
    <w:rPr>
      <w:rFonts w:cs="Arial"/>
      <w:bCs/>
      <w:sz w:val="22"/>
      <w:lang w:val="en-US" w:eastAsia="en-US"/>
    </w:rPr>
  </w:style>
  <w:style w:type="paragraph" w:styleId="Titre4">
    <w:name w:val="heading 4"/>
    <w:basedOn w:val="Normal"/>
    <w:next w:val="Normal"/>
    <w:qFormat/>
    <w:rsid w:val="00D518C1"/>
    <w:pPr>
      <w:keepNext/>
      <w:numPr>
        <w:ilvl w:val="3"/>
        <w:numId w:val="2"/>
      </w:numPr>
      <w:spacing w:before="120"/>
      <w:outlineLvl w:val="3"/>
    </w:pPr>
    <w:rPr>
      <w:bCs/>
      <w:szCs w:val="22"/>
      <w:lang w:val="en-US" w:eastAsia="en-US"/>
    </w:rPr>
  </w:style>
  <w:style w:type="paragraph" w:styleId="Titre5">
    <w:name w:val="heading 5"/>
    <w:basedOn w:val="Normal"/>
    <w:next w:val="Normal"/>
    <w:qFormat/>
    <w:rsid w:val="00D518C1"/>
    <w:pPr>
      <w:numPr>
        <w:ilvl w:val="4"/>
        <w:numId w:val="2"/>
      </w:numPr>
      <w:spacing w:before="120"/>
      <w:outlineLvl w:val="4"/>
    </w:pPr>
    <w:rPr>
      <w:bCs/>
      <w:iCs/>
      <w:szCs w:val="22"/>
      <w:lang w:val="en-US" w:eastAsia="en-US"/>
    </w:rPr>
  </w:style>
  <w:style w:type="paragraph" w:styleId="Titre6">
    <w:name w:val="heading 6"/>
    <w:basedOn w:val="Normal"/>
    <w:next w:val="Normal"/>
    <w:qFormat/>
    <w:rsid w:val="00D518C1"/>
    <w:pPr>
      <w:numPr>
        <w:ilvl w:val="5"/>
        <w:numId w:val="2"/>
      </w:numPr>
      <w:spacing w:before="120"/>
      <w:outlineLvl w:val="5"/>
    </w:pPr>
    <w:rPr>
      <w:bCs/>
      <w:szCs w:val="22"/>
      <w:lang w:val="en-US" w:eastAsia="en-US"/>
    </w:rPr>
  </w:style>
  <w:style w:type="paragraph" w:styleId="Titre7">
    <w:name w:val="heading 7"/>
    <w:basedOn w:val="Normal"/>
    <w:next w:val="Normal"/>
    <w:qFormat/>
    <w:rsid w:val="00D518C1"/>
    <w:pPr>
      <w:numPr>
        <w:ilvl w:val="6"/>
        <w:numId w:val="2"/>
      </w:numPr>
      <w:spacing w:before="120"/>
      <w:outlineLvl w:val="6"/>
    </w:pPr>
    <w:rPr>
      <w:szCs w:val="22"/>
      <w:lang w:val="en-US" w:eastAsia="en-US"/>
    </w:rPr>
  </w:style>
  <w:style w:type="paragraph" w:styleId="Titre8">
    <w:name w:val="heading 8"/>
    <w:basedOn w:val="Normal"/>
    <w:next w:val="Normal"/>
    <w:qFormat/>
    <w:rsid w:val="00D518C1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  <w:lang w:val="en-US" w:eastAsia="en-US"/>
    </w:rPr>
  </w:style>
  <w:style w:type="paragraph" w:styleId="Titre9">
    <w:name w:val="heading 9"/>
    <w:basedOn w:val="Normal"/>
    <w:next w:val="Normal"/>
    <w:qFormat/>
    <w:rsid w:val="00D518C1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305ED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FB723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F7B04"/>
  </w:style>
  <w:style w:type="paragraph" w:customStyle="1" w:styleId="EndofDocument">
    <w:name w:val="End of Document"/>
    <w:basedOn w:val="Normal"/>
    <w:rsid w:val="00D96C41"/>
    <w:pPr>
      <w:jc w:val="center"/>
    </w:pPr>
    <w:rPr>
      <w:b/>
      <w:lang w:val="en-US"/>
    </w:rPr>
  </w:style>
  <w:style w:type="character" w:customStyle="1" w:styleId="acecollapsed">
    <w:name w:val="acecollapsed"/>
    <w:basedOn w:val="Policepardfaut"/>
    <w:rsid w:val="00F24510"/>
  </w:style>
  <w:style w:type="character" w:styleId="Lienhypertexte">
    <w:name w:val="Hyperlink"/>
    <w:basedOn w:val="Policepardfaut"/>
    <w:uiPriority w:val="99"/>
    <w:rsid w:val="00357B6C"/>
    <w:rPr>
      <w:color w:val="0000FF"/>
      <w:u w:val="single"/>
    </w:rPr>
  </w:style>
  <w:style w:type="character" w:styleId="Lienhypertextesuivivisit">
    <w:name w:val="FollowedHyperlink"/>
    <w:basedOn w:val="Policepardfaut"/>
    <w:rsid w:val="00357B6C"/>
    <w:rPr>
      <w:color w:val="606420"/>
      <w:u w:val="single"/>
    </w:rPr>
  </w:style>
  <w:style w:type="paragraph" w:customStyle="1" w:styleId="Text">
    <w:name w:val="Text"/>
    <w:basedOn w:val="Normal"/>
    <w:rsid w:val="00761324"/>
    <w:rPr>
      <w:sz w:val="24"/>
      <w:lang w:val="en-US" w:eastAsia="en-US"/>
    </w:rPr>
  </w:style>
  <w:style w:type="table" w:customStyle="1" w:styleId="Attendance">
    <w:name w:val="Attendance"/>
    <w:basedOn w:val="TableauNormal"/>
    <w:rsid w:val="00761324"/>
    <w:pPr>
      <w:spacing w:before="100" w:beforeAutospacing="1" w:after="100" w:afterAutospacing="1"/>
    </w:pPr>
    <w:rPr>
      <w:rFonts w:ascii="Trebuchet MS" w:hAnsi="Trebuchet MS"/>
      <w:sz w:val="22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tionPoint">
    <w:name w:val="Action Point"/>
    <w:basedOn w:val="Normal"/>
    <w:rsid w:val="00DD5CD5"/>
    <w:pPr>
      <w:numPr>
        <w:numId w:val="4"/>
      </w:numPr>
      <w:spacing w:after="0"/>
    </w:pPr>
  </w:style>
  <w:style w:type="table" w:customStyle="1" w:styleId="Rvision1">
    <w:name w:val="Révision1"/>
    <w:basedOn w:val="TableauNormal"/>
    <w:rsid w:val="00C60886"/>
    <w:pPr>
      <w:ind w:left="113" w:right="113"/>
    </w:pPr>
    <w:rPr>
      <w:rFonts w:ascii="Trebuchet MS" w:hAnsi="Trebuchet MS"/>
      <w:sz w:val="22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rsid w:val="00261873"/>
    <w:pPr>
      <w:spacing w:after="0"/>
      <w:ind w:right="227"/>
    </w:pPr>
    <w:rPr>
      <w:sz w:val="22"/>
      <w:szCs w:val="20"/>
    </w:rPr>
  </w:style>
  <w:style w:type="numbering" w:styleId="111111">
    <w:name w:val="Outline List 2"/>
    <w:basedOn w:val="Aucuneliste"/>
    <w:rsid w:val="00761324"/>
    <w:pPr>
      <w:numPr>
        <w:numId w:val="1"/>
      </w:numPr>
    </w:pPr>
  </w:style>
  <w:style w:type="paragraph" w:styleId="TM2">
    <w:name w:val="toc 2"/>
    <w:basedOn w:val="Normal"/>
    <w:next w:val="Normal"/>
    <w:autoRedefine/>
    <w:uiPriority w:val="39"/>
    <w:rsid w:val="00261873"/>
    <w:pPr>
      <w:spacing w:after="0"/>
      <w:ind w:left="221"/>
    </w:pPr>
  </w:style>
  <w:style w:type="paragraph" w:styleId="TM3">
    <w:name w:val="toc 3"/>
    <w:basedOn w:val="Normal"/>
    <w:next w:val="Normal"/>
    <w:autoRedefine/>
    <w:uiPriority w:val="39"/>
    <w:rsid w:val="00261873"/>
    <w:pPr>
      <w:spacing w:after="0"/>
      <w:ind w:left="442"/>
    </w:pPr>
  </w:style>
  <w:style w:type="table" w:styleId="Grilledutableau">
    <w:name w:val="Table Grid"/>
    <w:basedOn w:val="TableauNormal"/>
    <w:rsid w:val="00B764AA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ActionPoint">
    <w:name w:val="Style Action Point"/>
    <w:basedOn w:val="ActionPoint"/>
    <w:next w:val="ActionPoint"/>
    <w:rsid w:val="00DD5CD5"/>
    <w:pPr>
      <w:numPr>
        <w:numId w:val="3"/>
      </w:numPr>
    </w:pPr>
    <w:rPr>
      <w:szCs w:val="20"/>
    </w:rPr>
  </w:style>
  <w:style w:type="numbering" w:customStyle="1" w:styleId="Listeencours1">
    <w:name w:val="Liste en cours1"/>
    <w:rsid w:val="00D518C1"/>
    <w:pPr>
      <w:numPr>
        <w:numId w:val="5"/>
      </w:numPr>
    </w:pPr>
  </w:style>
  <w:style w:type="paragraph" w:customStyle="1" w:styleId="IndexTable">
    <w:name w:val="Index Table"/>
    <w:basedOn w:val="Normal"/>
    <w:rsid w:val="00DD6D38"/>
    <w:pPr>
      <w:tabs>
        <w:tab w:val="left" w:pos="567"/>
        <w:tab w:val="left" w:pos="1134"/>
        <w:tab w:val="left" w:pos="2268"/>
        <w:tab w:val="left" w:pos="3402"/>
      </w:tabs>
      <w:spacing w:before="360" w:after="360"/>
    </w:pPr>
    <w:rPr>
      <w:rFonts w:ascii="Trebuchet MS" w:hAnsi="Trebuchet MS"/>
      <w:b/>
      <w:i/>
      <w:color w:val="4F81BD"/>
      <w:sz w:val="28"/>
      <w:szCs w:val="20"/>
      <w:lang w:val="en-US"/>
    </w:rPr>
  </w:style>
  <w:style w:type="paragraph" w:styleId="Textedebulles">
    <w:name w:val="Balloon Text"/>
    <w:basedOn w:val="Normal"/>
    <w:link w:val="TextedebullesCar"/>
    <w:rsid w:val="00DD6D38"/>
    <w:pPr>
      <w:spacing w:after="0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D3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9156E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D32C41"/>
    <w:rPr>
      <w:rFonts w:ascii="Tahoma" w:hAnsi="Tahoma"/>
      <w:szCs w:val="24"/>
    </w:rPr>
  </w:style>
  <w:style w:type="table" w:customStyle="1" w:styleId="Rvision2">
    <w:name w:val="Révision2"/>
    <w:basedOn w:val="TableauNormal"/>
    <w:rsid w:val="00583504"/>
    <w:pPr>
      <w:ind w:left="113" w:right="113"/>
    </w:pPr>
    <w:rPr>
      <w:rFonts w:ascii="Trebuchet MS" w:hAnsi="Trebuchet MS"/>
      <w:sz w:val="22"/>
    </w:rPr>
    <w:tblPr>
      <w:tblInd w:w="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lnum">
    <w:name w:val="telnum"/>
    <w:basedOn w:val="Policepardfaut"/>
    <w:rsid w:val="00884EC5"/>
  </w:style>
  <w:style w:type="character" w:styleId="Textedelespacerserv">
    <w:name w:val="Placeholder Text"/>
    <w:basedOn w:val="Policepardfaut"/>
    <w:uiPriority w:val="99"/>
    <w:semiHidden/>
    <w:rsid w:val="00374B43"/>
    <w:rPr>
      <w:color w:val="808080"/>
    </w:rPr>
  </w:style>
  <w:style w:type="character" w:customStyle="1" w:styleId="hiddenariacontent2">
    <w:name w:val="hiddenariacontent2"/>
    <w:basedOn w:val="Policepardfaut"/>
    <w:rsid w:val="00CE62AA"/>
  </w:style>
  <w:style w:type="character" w:styleId="Mention">
    <w:name w:val="Mention"/>
    <w:basedOn w:val="Policepardfaut"/>
    <w:uiPriority w:val="99"/>
    <w:semiHidden/>
    <w:unhideWhenUsed/>
    <w:rsid w:val="00EB433F"/>
    <w:rPr>
      <w:color w:val="2B579A"/>
      <w:shd w:val="clear" w:color="auto" w:fill="E6E6E6"/>
    </w:rPr>
  </w:style>
  <w:style w:type="character" w:styleId="Mentionnonrsolue">
    <w:name w:val="Unresolved Mention"/>
    <w:basedOn w:val="Policepardfaut"/>
    <w:uiPriority w:val="99"/>
    <w:semiHidden/>
    <w:unhideWhenUsed/>
    <w:rsid w:val="00694252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446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Cs w:val="20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44641"/>
    <w:rPr>
      <w:rFonts w:ascii="Courier New" w:hAnsi="Courier New" w:cs="Courier New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960FA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893">
          <w:marLeft w:val="27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7576">
          <w:marLeft w:val="27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oleObject" Target="embeddings/oleObject1.bin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footer" Target="footer3.xml"/><Relationship Id="rId10" Type="http://schemas.openxmlformats.org/officeDocument/2006/relationships/numbering" Target="numbering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~1\MUTHS~1.EME\LOCALS~1\Temp\Meeting%20Minutes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C4DA6CE307947789B6C364CBEBE97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0E737D-BD33-4F8F-A6B1-6D7820B19A35}"/>
      </w:docPartPr>
      <w:docPartBody>
        <w:p w:rsidR="00220479" w:rsidRDefault="00294F52">
          <w:r w:rsidRPr="00DD0CA8">
            <w:rPr>
              <w:rStyle w:val="Textedelespacerserv"/>
            </w:rPr>
            <w:t>[Titre ]</w:t>
          </w:r>
        </w:p>
      </w:docPartBody>
    </w:docPart>
    <w:docPart>
      <w:docPartPr>
        <w:name w:val="247F18F093F6419B8B1471FD2A4A0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4F070D-E953-4DA2-A64B-ECBFA2D82676}"/>
      </w:docPartPr>
      <w:docPartBody>
        <w:p w:rsidR="00220479" w:rsidRDefault="00294F52">
          <w:r w:rsidRPr="00DD0CA8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52"/>
    <w:rsid w:val="00220479"/>
    <w:rsid w:val="00294F52"/>
    <w:rsid w:val="005205E5"/>
    <w:rsid w:val="005725EB"/>
    <w:rsid w:val="00637000"/>
    <w:rsid w:val="007A6279"/>
    <w:rsid w:val="008B755E"/>
    <w:rsid w:val="008D4214"/>
    <w:rsid w:val="00E34E3C"/>
    <w:rsid w:val="00E5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F5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A627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>
  <documentManagement>
    <SharedWithUsers xmlns="748099ad-2d26-4e61-9061-59d3c097668b">
      <UserInfo>
        <DisplayName>Nguyen Dao-Huan</DisplayName>
        <AccountId>147</AccountId>
        <AccountType/>
      </UserInfo>
      <UserInfo>
        <DisplayName>Risola Nicolas</DisplayName>
        <AccountId>157</AccountId>
        <AccountType/>
      </UserInfo>
      <UserInfo>
        <DisplayName>Michel Gerard-Gm</DisplayName>
        <AccountId>1446</AccountId>
        <AccountType/>
      </UserInfo>
      <UserInfo>
        <DisplayName>Isenbart Sebastien</DisplayName>
        <AccountId>123</AccountId>
        <AccountType/>
      </UserInfo>
      <UserInfo>
        <DisplayName>Haettinger Christophe</DisplayName>
        <AccountId>559</AccountId>
        <AccountType/>
      </UserInfo>
      <UserInfo>
        <DisplayName>Boos Delphine</DisplayName>
        <AccountId>105</AccountId>
        <AccountType/>
      </UserInfo>
      <UserInfo>
        <DisplayName>Cristofoletti Marc</DisplayName>
        <AccountId>111</AccountId>
        <AccountType/>
      </UserInfo>
      <UserInfo>
        <DisplayName>Vallier Joel</DisplayName>
        <AccountId>257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7AE1B38F5374CB91791C8A0C9479B" ma:contentTypeVersion="4" ma:contentTypeDescription="Create a new document." ma:contentTypeScope="" ma:versionID="ddabe59c32190856211847cb9c33ea86">
  <xsd:schema xmlns:xsd="http://www.w3.org/2001/XMLSchema" xmlns:xs="http://www.w3.org/2001/XMLSchema" xmlns:p="http://schemas.microsoft.com/office/2006/metadata/properties" xmlns:ns2="242081e3-def4-49db-957a-142271ec8b9e" xmlns:ns3="748099ad-2d26-4e61-9061-59d3c097668b" targetNamespace="http://schemas.microsoft.com/office/2006/metadata/properties" ma:root="true" ma:fieldsID="025dae5700d7a7b1a3520b565702b9c9" ns2:_="" ns3:_="">
    <xsd:import namespace="242081e3-def4-49db-957a-142271ec8b9e"/>
    <xsd:import namespace="748099ad-2d26-4e61-9061-59d3c09766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081e3-def4-49db-957a-142271ec8b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099ad-2d26-4e61-9061-59d3c097668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7EDF-D4B1-4E31-8D97-88438495A186}">
  <ds:schemaRefs>
    <ds:schemaRef ds:uri="http://schemas.microsoft.com/office/2006/metadata/properties"/>
    <ds:schemaRef ds:uri="748099ad-2d26-4e61-9061-59d3c097668b"/>
  </ds:schemaRefs>
</ds:datastoreItem>
</file>

<file path=customXml/itemProps2.xml><?xml version="1.0" encoding="utf-8"?>
<ds:datastoreItem xmlns:ds="http://schemas.openxmlformats.org/officeDocument/2006/customXml" ds:itemID="{B07908F8-995F-4811-A028-F0B227DBF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2081e3-def4-49db-957a-142271ec8b9e"/>
    <ds:schemaRef ds:uri="748099ad-2d26-4e61-9061-59d3c09766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A9B334-F5AE-436E-BD60-769686F81A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08CC4DD-D9BB-4FE2-8825-0FF57BFCD75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7F86D64-0E92-49D8-947E-917C9954AFF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2565595-BD6E-4A1D-A2ED-44A6900DB5C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2A25ACFC-100D-4A7E-A4F9-2FBB427028F4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D54C7082-D255-4B5A-AA2E-9186DD1D804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130BE783-3D8A-4018-B08A-F02A7238C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 Minutes Template.dotx</Template>
  <TotalTime>0</TotalTime>
  <Pages>7</Pages>
  <Words>1383</Words>
  <Characters>7609</Characters>
  <Application>Microsoft Office Word</Application>
  <DocSecurity>0</DocSecurity>
  <Lines>63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Openclassrooms - Parcours Data Scientist</vt:lpstr>
    </vt:vector>
  </TitlesOfParts>
  <Company>Alcatel-Lucent Enterprise</Company>
  <LinksUpToDate>false</LinksUpToDate>
  <CharactersWithSpaces>8975</CharactersWithSpaces>
  <SharedDoc>false</SharedDoc>
  <HLinks>
    <vt:vector size="84" baseType="variant">
      <vt:variant>
        <vt:i4>3670141</vt:i4>
      </vt:variant>
      <vt:variant>
        <vt:i4>45</vt:i4>
      </vt:variant>
      <vt:variant>
        <vt:i4>0</vt:i4>
      </vt:variant>
      <vt:variant>
        <vt:i4>5</vt:i4>
      </vt:variant>
      <vt:variant>
        <vt:lpwstr>http://appserver-enterprise.alcatel-lucent.com/</vt:lpwstr>
      </vt:variant>
      <vt:variant>
        <vt:lpwstr/>
      </vt:variant>
      <vt:variant>
        <vt:i4>524297</vt:i4>
      </vt:variant>
      <vt:variant>
        <vt:i4>42</vt:i4>
      </vt:variant>
      <vt:variant>
        <vt:i4>0</vt:i4>
      </vt:variant>
      <vt:variant>
        <vt:i4>5</vt:i4>
      </vt:variant>
      <vt:variant>
        <vt:lpwstr>http://my-ic-app-labs-staging.herokuapp.com/</vt:lpwstr>
      </vt:variant>
      <vt:variant>
        <vt:lpwstr/>
      </vt:variant>
      <vt:variant>
        <vt:i4>6553718</vt:i4>
      </vt:variant>
      <vt:variant>
        <vt:i4>39</vt:i4>
      </vt:variant>
      <vt:variant>
        <vt:i4>0</vt:i4>
      </vt:variant>
      <vt:variant>
        <vt:i4>5</vt:i4>
      </vt:variant>
      <vt:variant>
        <vt:lpwstr>http://appserverapi-enterprise.alcatel-lucent.com/</vt:lpwstr>
      </vt:variant>
      <vt:variant>
        <vt:lpwstr/>
      </vt:variant>
      <vt:variant>
        <vt:i4>4587582</vt:i4>
      </vt:variant>
      <vt:variant>
        <vt:i4>36</vt:i4>
      </vt:variant>
      <vt:variant>
        <vt:i4>0</vt:i4>
      </vt:variant>
      <vt:variant>
        <vt:i4>5</vt:i4>
      </vt:variant>
      <vt:variant>
        <vt:lpwstr>mailto:Violaine.MENEUX@actency.fr</vt:lpwstr>
      </vt:variant>
      <vt:variant>
        <vt:lpwstr/>
      </vt:variant>
      <vt:variant>
        <vt:i4>589922</vt:i4>
      </vt:variant>
      <vt:variant>
        <vt:i4>33</vt:i4>
      </vt:variant>
      <vt:variant>
        <vt:i4>0</vt:i4>
      </vt:variant>
      <vt:variant>
        <vt:i4>5</vt:i4>
      </vt:variant>
      <vt:variant>
        <vt:lpwstr>mailto:arnaud.schaeffer@altran.com</vt:lpwstr>
      </vt:variant>
      <vt:variant>
        <vt:lpwstr/>
      </vt:variant>
      <vt:variant>
        <vt:i4>3407955</vt:i4>
      </vt:variant>
      <vt:variant>
        <vt:i4>30</vt:i4>
      </vt:variant>
      <vt:variant>
        <vt:i4>0</vt:i4>
      </vt:variant>
      <vt:variant>
        <vt:i4>5</vt:i4>
      </vt:variant>
      <vt:variant>
        <vt:lpwstr>mailto:herve.harster@altran.com</vt:lpwstr>
      </vt:variant>
      <vt:variant>
        <vt:lpwstr/>
      </vt:variant>
      <vt:variant>
        <vt:i4>6357021</vt:i4>
      </vt:variant>
      <vt:variant>
        <vt:i4>27</vt:i4>
      </vt:variant>
      <vt:variant>
        <vt:i4>0</vt:i4>
      </vt:variant>
      <vt:variant>
        <vt:i4>5</vt:i4>
      </vt:variant>
      <vt:variant>
        <vt:lpwstr>mailto:julien.martin@altran.com</vt:lpwstr>
      </vt:variant>
      <vt:variant>
        <vt:lpwstr/>
      </vt:variant>
      <vt:variant>
        <vt:i4>4653092</vt:i4>
      </vt:variant>
      <vt:variant>
        <vt:i4>24</vt:i4>
      </vt:variant>
      <vt:variant>
        <vt:i4>0</vt:i4>
      </vt:variant>
      <vt:variant>
        <vt:i4>5</vt:i4>
      </vt:variant>
      <vt:variant>
        <vt:lpwstr>mailto:alain.berger@altran.com</vt:lpwstr>
      </vt:variant>
      <vt:variant>
        <vt:lpwstr/>
      </vt:variant>
      <vt:variant>
        <vt:i4>6226033</vt:i4>
      </vt:variant>
      <vt:variant>
        <vt:i4>21</vt:i4>
      </vt:variant>
      <vt:variant>
        <vt:i4>0</vt:i4>
      </vt:variant>
      <vt:variant>
        <vt:i4>5</vt:i4>
      </vt:variant>
      <vt:variant>
        <vt:lpwstr>mailto:Rachid.Himmi@alcatel-lucent.com</vt:lpwstr>
      </vt:variant>
      <vt:variant>
        <vt:lpwstr/>
      </vt:variant>
      <vt:variant>
        <vt:i4>2031673</vt:i4>
      </vt:variant>
      <vt:variant>
        <vt:i4>18</vt:i4>
      </vt:variant>
      <vt:variant>
        <vt:i4>0</vt:i4>
      </vt:variant>
      <vt:variant>
        <vt:i4>5</vt:i4>
      </vt:variant>
      <vt:variant>
        <vt:lpwstr>mailto:Moussa.Zaghdoud@alcatel-lucent.com</vt:lpwstr>
      </vt:variant>
      <vt:variant>
        <vt:lpwstr/>
      </vt:variant>
      <vt:variant>
        <vt:i4>7995479</vt:i4>
      </vt:variant>
      <vt:variant>
        <vt:i4>15</vt:i4>
      </vt:variant>
      <vt:variant>
        <vt:i4>0</vt:i4>
      </vt:variant>
      <vt:variant>
        <vt:i4>5</vt:i4>
      </vt:variant>
      <vt:variant>
        <vt:lpwstr>mailto:Nicolas.Vivien@alcatel-lucent.com</vt:lpwstr>
      </vt:variant>
      <vt:variant>
        <vt:lpwstr/>
      </vt:variant>
      <vt:variant>
        <vt:i4>7995479</vt:i4>
      </vt:variant>
      <vt:variant>
        <vt:i4>12</vt:i4>
      </vt:variant>
      <vt:variant>
        <vt:i4>0</vt:i4>
      </vt:variant>
      <vt:variant>
        <vt:i4>5</vt:i4>
      </vt:variant>
      <vt:variant>
        <vt:lpwstr>mailto:nicolas.vivien@alcatel-lucent.com</vt:lpwstr>
      </vt:variant>
      <vt:variant>
        <vt:lpwstr/>
      </vt:variant>
      <vt:variant>
        <vt:i4>5701743</vt:i4>
      </vt:variant>
      <vt:variant>
        <vt:i4>9</vt:i4>
      </vt:variant>
      <vt:variant>
        <vt:i4>0</vt:i4>
      </vt:variant>
      <vt:variant>
        <vt:i4>5</vt:i4>
      </vt:variant>
      <vt:variant>
        <vt:lpwstr>mailto:Christian.muths@alcatel-lucent.com</vt:lpwstr>
      </vt:variant>
      <vt:variant>
        <vt:lpwstr/>
      </vt:variant>
      <vt:variant>
        <vt:i4>7798901</vt:i4>
      </vt:variant>
      <vt:variant>
        <vt:i4>6</vt:i4>
      </vt:variant>
      <vt:variant>
        <vt:i4>0</vt:i4>
      </vt:variant>
      <vt:variant>
        <vt:i4>5</vt:i4>
      </vt:variant>
      <vt:variant>
        <vt:lpwstr>mailto:Alexandre.Notteau_Delaigue@alcatel-lucent.com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Openclassrooms - Parcours Data Scientist</dc:title>
  <dc:subject>Project description</dc:subject>
  <dc:creator>muths</dc:creator>
  <cp:keywords/>
  <dc:description/>
  <cp:lastModifiedBy>Muths Christian</cp:lastModifiedBy>
  <cp:revision>11</cp:revision>
  <cp:lastPrinted>2012-05-10T15:27:00Z</cp:lastPrinted>
  <dcterms:created xsi:type="dcterms:W3CDTF">2018-05-03T07:10:00Z</dcterms:created>
  <dcterms:modified xsi:type="dcterms:W3CDTF">2018-05-17T14:29:00Z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Project Description</vt:lpwstr>
  </property>
  <property fmtid="{D5CDD505-2E9C-101B-9397-08002B2CF9AE}" pid="3" name="ContentTypeId">
    <vt:lpwstr>0x010100A537AE1B38F5374CB91791C8A0C9479B</vt:lpwstr>
  </property>
</Properties>
</file>